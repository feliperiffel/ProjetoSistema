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DFB3E" w14:textId="77777777" w:rsidR="00B468D4" w:rsidRPr="00E12803" w:rsidRDefault="00E1280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E12803">
        <w:rPr>
          <w:rFonts w:ascii="Arial" w:hAnsi="Arial"/>
          <w:b/>
          <w:sz w:val="24"/>
          <w:szCs w:val="24"/>
          <w:lang w:val="pt-BR"/>
        </w:rPr>
        <w:t>– Realizar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Pr="00E12803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B468D4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61EC35EA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 xml:space="preserve">Testa se o </w:t>
      </w:r>
      <w:proofErr w:type="spellStart"/>
      <w:r w:rsidR="00E12803" w:rsidRPr="00E12803">
        <w:rPr>
          <w:rFonts w:ascii="Arial" w:hAnsi="Arial"/>
          <w:sz w:val="20"/>
          <w:lang w:val="pt-BR"/>
        </w:rPr>
        <w:t>Login</w:t>
      </w:r>
      <w:proofErr w:type="spellEnd"/>
      <w:r w:rsidR="00E12803" w:rsidRPr="00E12803">
        <w:rPr>
          <w:rFonts w:ascii="Arial" w:hAnsi="Arial"/>
          <w:sz w:val="20"/>
          <w:lang w:val="pt-BR"/>
        </w:rPr>
        <w:t xml:space="preserve"> ao sistema está funcionando</w:t>
      </w:r>
    </w:p>
    <w:p w14:paraId="3DDD3B49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>:</w:t>
      </w:r>
      <w:r w:rsidR="00E12803" w:rsidRPr="00E12803">
        <w:rPr>
          <w:rFonts w:ascii="Arial" w:hAnsi="Arial"/>
          <w:sz w:val="20"/>
          <w:lang w:val="pt-BR"/>
        </w:rPr>
        <w:t xml:space="preserve"> Página de </w:t>
      </w:r>
      <w:proofErr w:type="spellStart"/>
      <w:r w:rsidR="00E12803" w:rsidRPr="00E12803">
        <w:rPr>
          <w:rFonts w:ascii="Arial" w:hAnsi="Arial"/>
          <w:sz w:val="20"/>
          <w:lang w:val="pt-BR"/>
        </w:rPr>
        <w:t>Login</w:t>
      </w:r>
      <w:proofErr w:type="spellEnd"/>
      <w:r w:rsidR="00E12803" w:rsidRPr="00E12803">
        <w:rPr>
          <w:rFonts w:ascii="Arial" w:hAnsi="Arial"/>
          <w:sz w:val="20"/>
          <w:lang w:val="pt-BR"/>
        </w:rPr>
        <w:t xml:space="preserve"> est</w:t>
      </w:r>
      <w:r w:rsidR="00E12803">
        <w:rPr>
          <w:rFonts w:ascii="Arial" w:hAnsi="Arial"/>
          <w:sz w:val="20"/>
          <w:lang w:val="pt-BR"/>
        </w:rPr>
        <w:t>á implementada e acessível</w:t>
      </w:r>
    </w:p>
    <w:p w14:paraId="6B382653" w14:textId="77777777"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 xml:space="preserve">O </w:t>
      </w:r>
      <w:proofErr w:type="spellStart"/>
      <w:r w:rsidR="00E12803" w:rsidRPr="00E12803">
        <w:rPr>
          <w:rFonts w:ascii="Arial" w:hAnsi="Arial"/>
          <w:sz w:val="20"/>
          <w:lang w:val="pt-BR"/>
        </w:rPr>
        <w:t>Login</w:t>
      </w:r>
      <w:proofErr w:type="spellEnd"/>
      <w:r w:rsidR="00E12803">
        <w:rPr>
          <w:rFonts w:ascii="Arial" w:hAnsi="Arial"/>
          <w:sz w:val="20"/>
          <w:lang w:val="pt-BR"/>
        </w:rPr>
        <w:t xml:space="preserve"> foi realizado com sucesso.</w:t>
      </w:r>
    </w:p>
    <w:p w14:paraId="642330F1" w14:textId="77777777" w:rsidR="00E12803" w:rsidRDefault="00E12803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51971E1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Traçar rota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2C32A6E5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traçar rotas no mapa</w:t>
      </w:r>
    </w:p>
    <w:p w14:paraId="2E397715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inserir um endereço inicial e final</w:t>
      </w:r>
    </w:p>
    <w:p w14:paraId="6D9A3CF0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rota é traçada entre o endereço inicial e final informado e o resultado é mostrado visualmente.</w:t>
      </w:r>
    </w:p>
    <w:p w14:paraId="5120BAFF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FB2B38F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Adicionar novo Obstáculo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359F5682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adicionar novos </w:t>
      </w:r>
      <w:proofErr w:type="spellStart"/>
      <w:r>
        <w:rPr>
          <w:rFonts w:ascii="Arial" w:hAnsi="Arial"/>
          <w:sz w:val="20"/>
          <w:lang w:val="pt-BR"/>
        </w:rPr>
        <w:t>obtáculos</w:t>
      </w:r>
      <w:proofErr w:type="spellEnd"/>
      <w:r>
        <w:rPr>
          <w:rFonts w:ascii="Arial" w:hAnsi="Arial"/>
          <w:sz w:val="20"/>
          <w:lang w:val="pt-BR"/>
        </w:rPr>
        <w:t xml:space="preserve"> no mapa</w:t>
      </w:r>
    </w:p>
    <w:p w14:paraId="3CC67FE2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</w:t>
      </w:r>
      <w:r w:rsidR="00543D8D">
        <w:rPr>
          <w:rFonts w:ascii="Arial" w:hAnsi="Arial"/>
          <w:sz w:val="20"/>
          <w:lang w:val="pt-BR"/>
        </w:rPr>
        <w:t xml:space="preserve"> selecionar</w:t>
      </w:r>
      <w:r>
        <w:rPr>
          <w:rFonts w:ascii="Arial" w:hAnsi="Arial"/>
          <w:sz w:val="20"/>
          <w:lang w:val="pt-BR"/>
        </w:rPr>
        <w:t xml:space="preserve"> inserir dados em determinado ponto</w:t>
      </w:r>
    </w:p>
    <w:p w14:paraId="2624E5F5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543D8D">
        <w:rPr>
          <w:rFonts w:ascii="Arial" w:hAnsi="Arial"/>
          <w:sz w:val="20"/>
          <w:lang w:val="pt-BR"/>
        </w:rPr>
        <w:t xml:space="preserve">Após selecionar um ponto no mapa e adicionar um obstáculo este fica </w:t>
      </w:r>
      <w:proofErr w:type="spellStart"/>
      <w:r w:rsidR="00543D8D">
        <w:rPr>
          <w:rFonts w:ascii="Arial" w:hAnsi="Arial"/>
          <w:sz w:val="20"/>
          <w:lang w:val="pt-BR"/>
        </w:rPr>
        <w:t>vísivel</w:t>
      </w:r>
      <w:proofErr w:type="spellEnd"/>
      <w:r w:rsidR="00543D8D">
        <w:rPr>
          <w:rFonts w:ascii="Arial" w:hAnsi="Arial"/>
          <w:sz w:val="20"/>
          <w:lang w:val="pt-BR"/>
        </w:rPr>
        <w:t xml:space="preserve"> com um ícone indicando obstáculo para qualquer usuário.</w:t>
      </w:r>
    </w:p>
    <w:p w14:paraId="7096AE36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FA62F06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Adicionar Foto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0566D81E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adicionar Fotografias em um ponto de obstáculo no mapa</w:t>
      </w:r>
    </w:p>
    <w:p w14:paraId="557DAFB1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funcionalidade de inserir obstáculos está implementada</w:t>
      </w:r>
    </w:p>
    <w:p w14:paraId="51CA0D5D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é possível </w:t>
      </w:r>
      <w:proofErr w:type="spellStart"/>
      <w:r>
        <w:rPr>
          <w:rFonts w:ascii="Arial" w:hAnsi="Arial"/>
          <w:sz w:val="20"/>
          <w:lang w:val="pt-BR"/>
        </w:rPr>
        <w:t>visulizar</w:t>
      </w:r>
      <w:proofErr w:type="spellEnd"/>
      <w:r>
        <w:rPr>
          <w:rFonts w:ascii="Arial" w:hAnsi="Arial"/>
          <w:sz w:val="20"/>
          <w:lang w:val="pt-BR"/>
        </w:rPr>
        <w:t xml:space="preserve"> fotografias adicionadas </w:t>
      </w:r>
    </w:p>
    <w:p w14:paraId="4F6F907C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606CDE0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Remoção de publicação pelo administrador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4E14C245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14:paraId="0D6DBE3E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 funcionalidade de inserir obstáculos está implementada e o usuário tem acesso de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</w:p>
    <w:p w14:paraId="4627F696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Selecionando determinado obstáculo no mapa é possível remover um obstáculo inserido</w:t>
      </w:r>
    </w:p>
    <w:p w14:paraId="062BBCD3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6F7A672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>
        <w:rPr>
          <w:rFonts w:ascii="Arial" w:hAnsi="Arial"/>
          <w:b/>
          <w:sz w:val="24"/>
          <w:szCs w:val="24"/>
          <w:lang w:val="pt-BR"/>
        </w:rPr>
        <w:t xml:space="preserve"> - Remoção de publicação de outros usuários – teste negativo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75B93B4D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14:paraId="5E24FBA5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 funcionalidade de inserir obstáculos está implementada e o usuário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tem acesso de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</w:p>
    <w:p w14:paraId="4BD6E0C0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é possível remover um obstáculo inserido adicionado por outro usuário</w:t>
      </w:r>
    </w:p>
    <w:p w14:paraId="0D79109A" w14:textId="77777777" w:rsidR="00EA07EE" w:rsidRDefault="00EA07EE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87E982B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>– Visualizar Obstáculos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2BA09A9D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se obstáculos inseridos são exibidos para todos os usuários</w:t>
      </w:r>
    </w:p>
    <w:p w14:paraId="4B584F94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selecionar inserir obstáculos em determinado ponto</w:t>
      </w:r>
    </w:p>
    <w:p w14:paraId="15F1B2BD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ao abrir o mapa o usuário consegue visualizar obstáculos adicionados por terceiros.</w:t>
      </w:r>
    </w:p>
    <w:p w14:paraId="7462CB8F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D28110F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>– Reportar obstáculos inseridos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55231356" w14:textId="77777777" w:rsidR="00EA07EE" w:rsidRPr="00E12803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se obstáculos inseridos podem ser reportados ao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</w:p>
    <w:p w14:paraId="3DA9AE7F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mapa está sendo exibido corretamente </w:t>
      </w:r>
      <w:r w:rsidR="00505B4F">
        <w:rPr>
          <w:rFonts w:ascii="Arial" w:hAnsi="Arial"/>
          <w:sz w:val="20"/>
          <w:lang w:val="pt-BR"/>
        </w:rPr>
        <w:t>exibindo os obstáculos</w:t>
      </w:r>
    </w:p>
    <w:p w14:paraId="31981953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lastRenderedPageBreak/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 xml:space="preserve">– </w:t>
      </w:r>
      <w:r>
        <w:rPr>
          <w:rFonts w:ascii="Arial" w:hAnsi="Arial"/>
          <w:b/>
          <w:sz w:val="24"/>
          <w:szCs w:val="24"/>
          <w:lang w:val="pt-BR"/>
        </w:rPr>
        <w:t>Gerar Backup:</w:t>
      </w:r>
    </w:p>
    <w:p w14:paraId="3310612A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Teste se o Administrador é capas de gerar o arquivo de backup do sistema</w:t>
      </w:r>
    </w:p>
    <w:p w14:paraId="166C6433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Existem dados inseridos na base e o usuário administrador está </w:t>
      </w:r>
      <w:proofErr w:type="spellStart"/>
      <w:r>
        <w:rPr>
          <w:rFonts w:ascii="Arial" w:hAnsi="Arial"/>
          <w:sz w:val="20"/>
          <w:lang w:val="pt-BR"/>
        </w:rPr>
        <w:t>logado</w:t>
      </w:r>
      <w:proofErr w:type="spellEnd"/>
    </w:p>
    <w:p w14:paraId="574CA722" w14:textId="77777777" w:rsidR="008468C9" w:rsidRPr="00E12803" w:rsidRDefault="008468C9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2B49C71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>:</w:t>
      </w:r>
      <w:r w:rsidR="008468C9">
        <w:rPr>
          <w:rFonts w:ascii="Arial" w:hAnsi="Arial"/>
          <w:sz w:val="20"/>
          <w:lang w:val="pt-BR"/>
        </w:rPr>
        <w:t xml:space="preserve"> O Administrador baixa um arquivo contendo os dados do sistema.</w:t>
      </w:r>
    </w:p>
    <w:p w14:paraId="55E273C4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B800270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 xml:space="preserve">– </w:t>
      </w:r>
      <w:r>
        <w:rPr>
          <w:rFonts w:ascii="Arial" w:hAnsi="Arial"/>
          <w:b/>
          <w:sz w:val="24"/>
          <w:szCs w:val="24"/>
          <w:lang w:val="pt-BR"/>
        </w:rPr>
        <w:t>Restaurar</w:t>
      </w:r>
      <w:r>
        <w:rPr>
          <w:rFonts w:ascii="Arial" w:hAnsi="Arial"/>
          <w:b/>
          <w:sz w:val="24"/>
          <w:szCs w:val="24"/>
          <w:lang w:val="pt-BR"/>
        </w:rPr>
        <w:t xml:space="preserve"> Backup:</w:t>
      </w:r>
    </w:p>
    <w:p w14:paraId="28EA7388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Teste se o Administrador é capas de </w:t>
      </w:r>
      <w:r w:rsidR="00DD4A28">
        <w:rPr>
          <w:rFonts w:ascii="Arial" w:hAnsi="Arial"/>
          <w:sz w:val="20"/>
          <w:lang w:val="pt-BR"/>
        </w:rPr>
        <w:t>restaurar o arquivo de backup no sistema</w:t>
      </w:r>
    </w:p>
    <w:p w14:paraId="455EF129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DD4A28">
        <w:rPr>
          <w:rFonts w:ascii="Arial" w:hAnsi="Arial"/>
          <w:sz w:val="20"/>
          <w:lang w:val="pt-BR"/>
        </w:rPr>
        <w:t xml:space="preserve">Existência de um arquivo de backup valido e o usuário administrador está </w:t>
      </w:r>
      <w:proofErr w:type="spellStart"/>
      <w:r w:rsidR="00DD4A28">
        <w:rPr>
          <w:rFonts w:ascii="Arial" w:hAnsi="Arial"/>
          <w:sz w:val="20"/>
          <w:lang w:val="pt-BR"/>
        </w:rPr>
        <w:t>logado</w:t>
      </w:r>
      <w:proofErr w:type="spellEnd"/>
      <w:r w:rsidR="00DD4A28">
        <w:rPr>
          <w:rFonts w:ascii="Arial" w:hAnsi="Arial"/>
          <w:sz w:val="20"/>
          <w:lang w:val="pt-BR"/>
        </w:rPr>
        <w:t xml:space="preserve"> no sistema</w:t>
      </w:r>
    </w:p>
    <w:p w14:paraId="66569A0B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23608445" w14:textId="77777777" w:rsidR="008468C9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  <w:r w:rsidR="00DD4A28">
        <w:rPr>
          <w:rFonts w:ascii="Arial" w:hAnsi="Arial"/>
          <w:sz w:val="20"/>
          <w:lang w:val="pt-BR"/>
        </w:rPr>
        <w:t>O Backup é restaurado e os dados contendo no arquivo são encontrados n</w:t>
      </w:r>
      <w:r w:rsidR="000D5C69">
        <w:rPr>
          <w:rFonts w:ascii="Arial" w:hAnsi="Arial"/>
          <w:sz w:val="20"/>
          <w:lang w:val="pt-BR"/>
        </w:rPr>
        <w:t>a base do sistema.</w:t>
      </w:r>
      <w:bookmarkStart w:id="0" w:name="_GoBack"/>
      <w:bookmarkEnd w:id="0"/>
    </w:p>
    <w:p w14:paraId="48BF109A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4ECAD00" w14:textId="77777777" w:rsidR="00EA07EE" w:rsidRDefault="00EA07EE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6B5B6A9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42D4D2E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8F6CB1B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EDAAC23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60AB90B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469BE6C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17BB36DD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434790E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C14CD79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51B8E6B" w14:textId="77777777" w:rsidR="00E12803" w:rsidRPr="00E12803" w:rsidRDefault="00E12803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D339BA1" w14:textId="77777777" w:rsidR="00B468D4" w:rsidRPr="00E12803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14:paraId="7FE63398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E12803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74846" w14:textId="77777777" w:rsidR="003B10A4" w:rsidRDefault="003B10A4">
      <w:r>
        <w:separator/>
      </w:r>
    </w:p>
  </w:endnote>
  <w:endnote w:type="continuationSeparator" w:id="0">
    <w:p w14:paraId="5E1C5F73" w14:textId="77777777" w:rsidR="003B10A4" w:rsidRDefault="003B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40CC4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A99EB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29468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D5C69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D5C69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0188A" w14:textId="77777777" w:rsidR="003B10A4" w:rsidRDefault="003B10A4">
      <w:r>
        <w:separator/>
      </w:r>
    </w:p>
  </w:footnote>
  <w:footnote w:type="continuationSeparator" w:id="0">
    <w:p w14:paraId="7100C0AC" w14:textId="77777777" w:rsidR="003B10A4" w:rsidRDefault="003B10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345F" w14:textId="77777777" w:rsidR="00B468D4" w:rsidRPr="00B42548" w:rsidRDefault="00E12803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WalkingInfo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03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D5C69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A01"/>
    <w:rsid w:val="00382D26"/>
    <w:rsid w:val="003910B3"/>
    <w:rsid w:val="003A25C3"/>
    <w:rsid w:val="003B10A4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B4F"/>
    <w:rsid w:val="00520EF0"/>
    <w:rsid w:val="00536681"/>
    <w:rsid w:val="00543D8D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29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68C9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4A28"/>
    <w:rsid w:val="00DF0CB1"/>
    <w:rsid w:val="00E11BB0"/>
    <w:rsid w:val="00E12803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07EE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F59C6E"/>
  <w15:chartTrackingRefBased/>
  <w15:docId w15:val="{F22CE928-C282-4DF0-9DF0-B53657B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sadora_goncalves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C:\Users\isadora_goncalves\Downloads\test_cases.dot</Template>
  <TotalTime>0</TotalTime>
  <Pages>2</Pages>
  <Words>451</Words>
  <Characters>2573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Goncalves, Isadora - Dell Team</dc:creator>
  <cp:keywords/>
  <dc:description/>
  <cp:lastModifiedBy>Felipe Riffel</cp:lastModifiedBy>
  <cp:revision>2</cp:revision>
  <cp:lastPrinted>2003-10-06T11:49:00Z</cp:lastPrinted>
  <dcterms:created xsi:type="dcterms:W3CDTF">2017-10-11T00:56:00Z</dcterms:created>
  <dcterms:modified xsi:type="dcterms:W3CDTF">2017-10-11T00:56:00Z</dcterms:modified>
</cp:coreProperties>
</file>