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E12803" w:rsidRDefault="00E1280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E12803">
        <w:rPr>
          <w:rFonts w:ascii="Arial" w:hAnsi="Arial"/>
          <w:b/>
          <w:sz w:val="24"/>
          <w:szCs w:val="24"/>
          <w:lang w:val="pt-BR"/>
        </w:rPr>
        <w:t>– Realizar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E12803">
        <w:rPr>
          <w:rFonts w:ascii="Arial" w:hAnsi="Arial"/>
          <w:b/>
          <w:sz w:val="24"/>
          <w:szCs w:val="24"/>
          <w:lang w:val="pt-BR"/>
        </w:rPr>
        <w:t>Login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>Testa se o Login ao sistema está funcionando</w:t>
      </w:r>
    </w:p>
    <w:p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>:</w:t>
      </w:r>
      <w:r w:rsidR="00E12803" w:rsidRPr="00E12803">
        <w:rPr>
          <w:rFonts w:ascii="Arial" w:hAnsi="Arial"/>
          <w:sz w:val="20"/>
          <w:lang w:val="pt-BR"/>
        </w:rPr>
        <w:t xml:space="preserve"> Página de Login est</w:t>
      </w:r>
      <w:r w:rsidR="00E12803">
        <w:rPr>
          <w:rFonts w:ascii="Arial" w:hAnsi="Arial"/>
          <w:sz w:val="20"/>
          <w:lang w:val="pt-BR"/>
        </w:rPr>
        <w:t>á implementada e acessível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>O Login</w:t>
      </w:r>
      <w:r w:rsidR="00E12803">
        <w:rPr>
          <w:rFonts w:ascii="Arial" w:hAnsi="Arial"/>
          <w:sz w:val="20"/>
          <w:lang w:val="pt-BR"/>
        </w:rPr>
        <w:t xml:space="preserve"> foi realizado com sucesso.</w:t>
      </w:r>
    </w:p>
    <w:p w:rsidR="00E12803" w:rsidRDefault="00E12803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Traçar rota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traçar rotas no mapa</w:t>
      </w: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inserir um endereço inicial e final</w:t>
      </w:r>
    </w:p>
    <w:p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rota é traçada entre o endereço inicial e final informado e o resultado é mostrado visualmente.</w:t>
      </w:r>
    </w:p>
    <w:p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Adicionar novo Obstáculo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</w:t>
      </w:r>
      <w:r>
        <w:rPr>
          <w:rFonts w:ascii="Arial" w:hAnsi="Arial"/>
          <w:sz w:val="20"/>
          <w:lang w:val="pt-BR"/>
        </w:rPr>
        <w:t xml:space="preserve"> funcionalidade de adicionar novos obtáculos no mapa</w:t>
      </w: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</w:t>
      </w:r>
      <w:r w:rsidR="00543D8D">
        <w:rPr>
          <w:rFonts w:ascii="Arial" w:hAnsi="Arial"/>
          <w:sz w:val="20"/>
          <w:lang w:val="pt-BR"/>
        </w:rPr>
        <w:t xml:space="preserve"> selecionar</w:t>
      </w:r>
      <w:r>
        <w:rPr>
          <w:rFonts w:ascii="Arial" w:hAnsi="Arial"/>
          <w:sz w:val="20"/>
          <w:lang w:val="pt-BR"/>
        </w:rPr>
        <w:t xml:space="preserve"> inserir </w:t>
      </w:r>
      <w:r>
        <w:rPr>
          <w:rFonts w:ascii="Arial" w:hAnsi="Arial"/>
          <w:sz w:val="20"/>
          <w:lang w:val="pt-BR"/>
        </w:rPr>
        <w:t>dados em determinado ponto</w:t>
      </w:r>
    </w:p>
    <w:p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543D8D">
        <w:rPr>
          <w:rFonts w:ascii="Arial" w:hAnsi="Arial"/>
          <w:sz w:val="20"/>
          <w:lang w:val="pt-BR"/>
        </w:rPr>
        <w:t>Após selecionar um ponto no mapa e adicionar um obstáculo este fica vísivel com um ícone indicando obstáculo para qualquer usuário.</w:t>
      </w:r>
    </w:p>
    <w:p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Adicionar Foto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adicionar </w:t>
      </w:r>
      <w:r>
        <w:rPr>
          <w:rFonts w:ascii="Arial" w:hAnsi="Arial"/>
          <w:sz w:val="20"/>
          <w:lang w:val="pt-BR"/>
        </w:rPr>
        <w:t xml:space="preserve">Fotografias em um ponto de obstáculo </w:t>
      </w:r>
      <w:r>
        <w:rPr>
          <w:rFonts w:ascii="Arial" w:hAnsi="Arial"/>
          <w:sz w:val="20"/>
          <w:lang w:val="pt-BR"/>
        </w:rPr>
        <w:t>no mapa</w:t>
      </w: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funcionalidade de inserir obstáculos está implementada</w:t>
      </w: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é possível visulizar fotografias adicionadas </w:t>
      </w: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Remoção de publicação pelo administrador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</w:t>
      </w:r>
      <w:r>
        <w:rPr>
          <w:rFonts w:ascii="Arial" w:hAnsi="Arial"/>
          <w:sz w:val="20"/>
          <w:lang w:val="pt-BR"/>
        </w:rPr>
        <w:t xml:space="preserve">de remoção de obstáculos adicionados </w:t>
      </w: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funcionalidade de inserir obstáculos está implementada</w:t>
      </w:r>
      <w:r>
        <w:rPr>
          <w:rFonts w:ascii="Arial" w:hAnsi="Arial"/>
          <w:sz w:val="20"/>
          <w:lang w:val="pt-BR"/>
        </w:rPr>
        <w:t xml:space="preserve"> e o usuário tem acesso de admin</w:t>
      </w: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é possível </w:t>
      </w:r>
      <w:r>
        <w:rPr>
          <w:rFonts w:ascii="Arial" w:hAnsi="Arial"/>
          <w:sz w:val="20"/>
          <w:lang w:val="pt-BR"/>
        </w:rPr>
        <w:t>remover um obstáculo inserido</w:t>
      </w: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>
        <w:rPr>
          <w:rFonts w:ascii="Arial" w:hAnsi="Arial"/>
          <w:b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sz w:val="24"/>
          <w:szCs w:val="24"/>
          <w:lang w:val="pt-BR"/>
        </w:rPr>
        <w:t>Remoção de publicação</w:t>
      </w:r>
      <w:r>
        <w:rPr>
          <w:rFonts w:ascii="Arial" w:hAnsi="Arial"/>
          <w:b/>
          <w:sz w:val="24"/>
          <w:szCs w:val="24"/>
          <w:lang w:val="pt-BR"/>
        </w:rPr>
        <w:t xml:space="preserve"> de outros usuários – teste negativo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 funcionalidade de inserir obstáculos está implementada e o usuário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tem acesso de admin</w:t>
      </w: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Selecionando determinado obstáculo no mapa</w:t>
      </w:r>
      <w:r>
        <w:rPr>
          <w:rFonts w:ascii="Arial" w:hAnsi="Arial"/>
          <w:sz w:val="20"/>
          <w:lang w:val="pt-BR"/>
        </w:rPr>
        <w:t xml:space="preserve">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é possível remover um obstáculo inserido</w:t>
      </w:r>
      <w:r>
        <w:rPr>
          <w:rFonts w:ascii="Arial" w:hAnsi="Arial"/>
          <w:sz w:val="20"/>
          <w:lang w:val="pt-BR"/>
        </w:rPr>
        <w:t xml:space="preserve"> adicionado por outro usuário</w:t>
      </w:r>
    </w:p>
    <w:p w:rsidR="00EA07EE" w:rsidRDefault="00EA07EE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A07EE" w:rsidRPr="00E12803" w:rsidRDefault="00EA07EE" w:rsidP="00EA07E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 xml:space="preserve">– Visualizar </w:t>
      </w:r>
      <w:r>
        <w:rPr>
          <w:rFonts w:ascii="Arial" w:hAnsi="Arial"/>
          <w:b/>
          <w:sz w:val="24"/>
          <w:szCs w:val="24"/>
          <w:lang w:val="pt-BR"/>
        </w:rPr>
        <w:t>Obstáculo</w:t>
      </w:r>
      <w:r>
        <w:rPr>
          <w:rFonts w:ascii="Arial" w:hAnsi="Arial"/>
          <w:b/>
          <w:sz w:val="24"/>
          <w:szCs w:val="24"/>
          <w:lang w:val="pt-BR"/>
        </w:rPr>
        <w:t>s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se obstáculos inseridos são exibidos para todos os usuários</w:t>
      </w:r>
    </w:p>
    <w:p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mapa está sendo exibido corretamente com a possibilidade de selecionar inserir </w:t>
      </w:r>
      <w:r>
        <w:rPr>
          <w:rFonts w:ascii="Arial" w:hAnsi="Arial"/>
          <w:sz w:val="20"/>
          <w:lang w:val="pt-BR"/>
        </w:rPr>
        <w:t>obstáculos</w:t>
      </w:r>
      <w:r>
        <w:rPr>
          <w:rFonts w:ascii="Arial" w:hAnsi="Arial"/>
          <w:sz w:val="20"/>
          <w:lang w:val="pt-BR"/>
        </w:rPr>
        <w:t xml:space="preserve"> em determinado ponto</w:t>
      </w:r>
    </w:p>
    <w:p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ao abrir o mapa o usuário consegue visualizar obstáculos adicionados por terceiros.</w:t>
      </w:r>
    </w:p>
    <w:p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A07EE" w:rsidRPr="00E12803" w:rsidRDefault="00EA07EE" w:rsidP="00EA07E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 xml:space="preserve">– </w:t>
      </w:r>
      <w:r>
        <w:rPr>
          <w:rFonts w:ascii="Arial" w:hAnsi="Arial"/>
          <w:b/>
          <w:sz w:val="24"/>
          <w:szCs w:val="24"/>
          <w:lang w:val="pt-BR"/>
        </w:rPr>
        <w:t>Reportar obstáculos inseridos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se obstáculos inseridos </w:t>
      </w:r>
      <w:r>
        <w:rPr>
          <w:rFonts w:ascii="Arial" w:hAnsi="Arial"/>
          <w:sz w:val="20"/>
          <w:lang w:val="pt-BR"/>
        </w:rPr>
        <w:t>podem ser reportados ao admin</w:t>
      </w:r>
    </w:p>
    <w:p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mapa está sendo exibido corretamente </w:t>
      </w:r>
      <w:r w:rsidR="00505B4F">
        <w:rPr>
          <w:rFonts w:ascii="Arial" w:hAnsi="Arial"/>
          <w:sz w:val="20"/>
          <w:lang w:val="pt-BR"/>
        </w:rPr>
        <w:t>exibindo os obstáculos</w:t>
      </w:r>
    </w:p>
    <w:p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lastRenderedPageBreak/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505B4F">
        <w:rPr>
          <w:rFonts w:ascii="Arial" w:hAnsi="Arial"/>
          <w:sz w:val="20"/>
          <w:lang w:val="pt-BR"/>
        </w:rPr>
        <w:t>O Admin consegue visualizar os obstáculos reportados.</w:t>
      </w:r>
      <w:bookmarkStart w:id="0" w:name="_GoBack"/>
      <w:bookmarkEnd w:id="0"/>
    </w:p>
    <w:p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A07EE" w:rsidRDefault="00EA07EE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12803" w:rsidRPr="00E12803" w:rsidRDefault="00E12803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468D4" w:rsidRPr="00E12803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B468D4" w:rsidRPr="00E12803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E12803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29D" w:rsidRDefault="0075229D">
      <w:r>
        <w:separator/>
      </w:r>
    </w:p>
  </w:endnote>
  <w:endnote w:type="continuationSeparator" w:id="0">
    <w:p w:rsidR="0075229D" w:rsidRDefault="0075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05B4F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05B4F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29D" w:rsidRDefault="0075229D">
      <w:r>
        <w:separator/>
      </w:r>
    </w:p>
  </w:footnote>
  <w:footnote w:type="continuationSeparator" w:id="0">
    <w:p w:rsidR="0075229D" w:rsidRDefault="00752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E1280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WalkingInfo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03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B4F"/>
    <w:rsid w:val="00520EF0"/>
    <w:rsid w:val="00536681"/>
    <w:rsid w:val="00543D8D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29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12803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07EE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CE928-C282-4DF0-9DF0-B53657B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69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Goncalves, Isadora - Dell Team</dc:creator>
  <cp:keywords/>
  <dc:description/>
  <cp:lastModifiedBy>Goncalves, Isadora - Dell Team</cp:lastModifiedBy>
  <cp:revision>1</cp:revision>
  <cp:lastPrinted>2003-10-06T11:49:00Z</cp:lastPrinted>
  <dcterms:created xsi:type="dcterms:W3CDTF">2017-09-12T13:12:00Z</dcterms:created>
  <dcterms:modified xsi:type="dcterms:W3CDTF">2017-09-12T14:23:00Z</dcterms:modified>
</cp:coreProperties>
</file>