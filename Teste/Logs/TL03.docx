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86249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C43C3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TL</w:t>
            </w:r>
            <w:r w:rsidR="006D1E9F" w:rsidRPr="006D1E9F">
              <w:rPr>
                <w:rFonts w:ascii="Arial" w:hAnsi="Arial" w:cs="Arial"/>
                <w:lang w:val="pt-BR"/>
              </w:rPr>
              <w:t>03 – publicar obstáculos no mapa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 w:rsidP="006D1E9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</w:t>
            </w:r>
            <w:r w:rsidR="006D1E9F">
              <w:rPr>
                <w:rFonts w:ascii="Arial" w:hAnsi="Arial" w:cs="Arial"/>
                <w:lang w:val="pt-BR"/>
              </w:rPr>
              <w:t>3</w:t>
            </w:r>
            <w:r w:rsidRPr="0094523B">
              <w:rPr>
                <w:rFonts w:ascii="Arial" w:hAnsi="Arial" w:cs="Arial"/>
                <w:lang w:val="pt-BR"/>
              </w:rPr>
              <w:t xml:space="preserve"> – </w:t>
            </w:r>
            <w:r w:rsidR="006D1E9F">
              <w:rPr>
                <w:rFonts w:ascii="Arial" w:hAnsi="Arial" w:cs="Arial"/>
              </w:rPr>
              <w:t>Publicar Obstáculos</w:t>
            </w:r>
          </w:p>
        </w:tc>
      </w:tr>
      <w:tr w:rsidR="00E303EF" w:rsidRPr="0086249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6D1E9F" w:rsidP="002F75D1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teste valida se uma identificação visual ‘pin’ é inserida corretamente em um local selecionado pelo usuário, indicando um obstáculo</w:t>
            </w:r>
          </w:p>
        </w:tc>
      </w:tr>
      <w:tr w:rsidR="00E303EF" w:rsidRPr="0086249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6D1E9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mapa está sendo exibido na tela corretamente </w:t>
            </w:r>
          </w:p>
        </w:tc>
      </w:tr>
      <w:tr w:rsidR="00E303EF" w:rsidRPr="0086249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6D1E9F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6D1E9F">
              <w:rPr>
                <w:rFonts w:ascii="Arial" w:hAnsi="Arial" w:cs="Arial"/>
                <w:lang w:val="pt-BR"/>
              </w:rPr>
              <w:t>Há um ícone indicando obstáculo na tela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C43C3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86249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86249C" w:rsidP="0086249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create pin</w:t>
            </w:r>
            <w:r w:rsidR="006D1E9F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DF1585" w:rsidRPr="0094523B" w:rsidRDefault="006D1E9F" w:rsidP="0086249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Uma caixa de texto é apresentada </w:t>
            </w:r>
            <w:r w:rsidR="0086249C">
              <w:rPr>
                <w:sz w:val="24"/>
                <w:lang w:val="pt-BR"/>
              </w:rPr>
              <w:t>com campos para adicionar o local, título e comentário</w:t>
            </w:r>
          </w:p>
        </w:tc>
        <w:tc>
          <w:tcPr>
            <w:tcW w:w="714" w:type="dxa"/>
          </w:tcPr>
          <w:p w:rsidR="00DF1585" w:rsidRPr="0094523B" w:rsidRDefault="00C43C3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86249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86249C" w:rsidP="006D1E9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Adione a &lt;lat&gt; e &lt;long&gt; um titulo e comentário e clique em “save changes”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DF1585" w:rsidRPr="0094523B" w:rsidRDefault="006D1E9F" w:rsidP="0086249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caixa de texto ‘</w:t>
            </w:r>
            <w:r w:rsidR="0086249C"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>New Pin Sucessfully Created!</w:t>
            </w:r>
            <w:r>
              <w:rPr>
                <w:sz w:val="24"/>
                <w:lang w:val="pt-BR"/>
              </w:rPr>
              <w:t>’ é mostrada</w:t>
            </w:r>
          </w:p>
        </w:tc>
        <w:tc>
          <w:tcPr>
            <w:tcW w:w="714" w:type="dxa"/>
          </w:tcPr>
          <w:p w:rsidR="00DF1585" w:rsidRPr="0094523B" w:rsidRDefault="00C43C3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6249C" w:rsidRPr="0086249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6249C" w:rsidRPr="0094523B" w:rsidRDefault="0086249C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6249C" w:rsidRDefault="0086249C" w:rsidP="006D1E9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ok</w:t>
            </w:r>
          </w:p>
        </w:tc>
        <w:tc>
          <w:tcPr>
            <w:tcW w:w="5596" w:type="dxa"/>
          </w:tcPr>
          <w:p w:rsidR="0086249C" w:rsidRDefault="0086249C" w:rsidP="0086249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caixa de texto fecha</w:t>
            </w:r>
          </w:p>
        </w:tc>
        <w:tc>
          <w:tcPr>
            <w:tcW w:w="714" w:type="dxa"/>
          </w:tcPr>
          <w:p w:rsidR="0086249C" w:rsidRPr="0094523B" w:rsidRDefault="00C43C37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86249C" w:rsidRPr="0094523B" w:rsidRDefault="0086249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86249C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6D1E9F" w:rsidP="006D1E9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Verifique visualmente o local selecionado no step 1 </w:t>
            </w:r>
          </w:p>
        </w:tc>
        <w:tc>
          <w:tcPr>
            <w:tcW w:w="5596" w:type="dxa"/>
          </w:tcPr>
          <w:p w:rsidR="00DF1585" w:rsidRPr="0094523B" w:rsidRDefault="006D1E9F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Há um ícone indicando um obstáculo no local selecionado anteriormente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C43C37" w:rsidP="00E965BA">
            <w:pPr>
              <w:pStyle w:val="RowHeadings"/>
              <w:spacing w:before="80" w:after="80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1"/>
        <w:gridCol w:w="1927"/>
        <w:gridCol w:w="2153"/>
        <w:gridCol w:w="2153"/>
        <w:gridCol w:w="2153"/>
        <w:gridCol w:w="2153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&lt;lat&gt;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86249C">
              <w:rPr>
                <w:sz w:val="24"/>
                <w:lang w:val="pt-BR"/>
              </w:rPr>
              <w:t>-30.020553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&lt;long&gt;</w:t>
            </w:r>
          </w:p>
        </w:tc>
        <w:tc>
          <w:tcPr>
            <w:tcW w:w="1944" w:type="dxa"/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86249C">
              <w:rPr>
                <w:sz w:val="24"/>
                <w:lang w:val="pt-BR"/>
              </w:rPr>
              <w:t>-51.163918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C43C37" w:rsidRDefault="00C43C3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6CD7C0F9" wp14:editId="6FF1F1E7">
            <wp:extent cx="58102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37" w:rsidRDefault="00C43C37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3295091C" wp14:editId="55B82F9B">
            <wp:extent cx="57816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37" w:rsidRDefault="00C43C37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E5BEB53" wp14:editId="4BAF2C46">
            <wp:extent cx="630555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D0D" w:rsidRDefault="00427D0D">
      <w:r>
        <w:separator/>
      </w:r>
    </w:p>
  </w:endnote>
  <w:endnote w:type="continuationSeparator" w:id="0">
    <w:p w:rsidR="00427D0D" w:rsidRDefault="00427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3C3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43C37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D0D" w:rsidRDefault="00427D0D">
      <w:r>
        <w:separator/>
      </w:r>
    </w:p>
  </w:footnote>
  <w:footnote w:type="continuationSeparator" w:id="0">
    <w:p w:rsidR="00427D0D" w:rsidRDefault="00427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C43C3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C43C37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2F75D1" w:rsidRDefault="00C43C37" w:rsidP="006D1E9F">
          <w:pPr>
            <w:rPr>
              <w:lang w:val="pt-BR"/>
            </w:rPr>
          </w:pPr>
          <w:r>
            <w:rPr>
              <w:lang w:val="pt-BR"/>
            </w:rPr>
            <w:t>TL</w:t>
          </w:r>
          <w:r w:rsidR="006D1E9F">
            <w:rPr>
              <w:lang w:val="pt-BR"/>
            </w:rPr>
            <w:t>03</w:t>
          </w:r>
          <w:r w:rsidR="0094523B" w:rsidRPr="002F75D1">
            <w:rPr>
              <w:lang w:val="pt-BR"/>
            </w:rPr>
            <w:t xml:space="preserve"> </w:t>
          </w:r>
          <w:r w:rsidR="002F75D1" w:rsidRPr="002F75D1">
            <w:rPr>
              <w:lang w:val="pt-BR"/>
            </w:rPr>
            <w:t>–</w:t>
          </w:r>
          <w:r w:rsidR="0094523B" w:rsidRPr="002F75D1">
            <w:rPr>
              <w:lang w:val="pt-BR"/>
            </w:rPr>
            <w:t xml:space="preserve"> </w:t>
          </w:r>
          <w:r w:rsidR="006D1E9F">
            <w:rPr>
              <w:lang w:val="pt-BR"/>
            </w:rPr>
            <w:t>publicar obstáculos no mapa</w:t>
          </w:r>
        </w:p>
      </w:tc>
      <w:tc>
        <w:tcPr>
          <w:tcW w:w="3179" w:type="dxa"/>
        </w:tcPr>
        <w:p w:rsidR="00A37650" w:rsidRDefault="0094523B" w:rsidP="0094523B">
          <w:r w:rsidRPr="002F75D1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75D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7D0D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32D8"/>
    <w:rsid w:val="005E1449"/>
    <w:rsid w:val="005E2ADA"/>
    <w:rsid w:val="005F0EB8"/>
    <w:rsid w:val="00604AE4"/>
    <w:rsid w:val="00620950"/>
    <w:rsid w:val="00635CE7"/>
    <w:rsid w:val="00683635"/>
    <w:rsid w:val="006B5D41"/>
    <w:rsid w:val="006D1E9F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249C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3C37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Goncalves, Isadora - Dell Team</cp:lastModifiedBy>
  <cp:revision>2</cp:revision>
  <cp:lastPrinted>2003-10-06T11:49:00Z</cp:lastPrinted>
  <dcterms:created xsi:type="dcterms:W3CDTF">2017-10-24T19:20:00Z</dcterms:created>
  <dcterms:modified xsi:type="dcterms:W3CDTF">2017-10-24T19:20:00Z</dcterms:modified>
</cp:coreProperties>
</file>