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FE479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FE479F" w:rsidP="00E27D8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TL</w:t>
            </w:r>
            <w:r w:rsidR="00D67D10">
              <w:rPr>
                <w:lang w:val="pt-BR"/>
              </w:rPr>
              <w:t>002b</w:t>
            </w:r>
            <w:r w:rsidR="0094523B" w:rsidRPr="0094523B">
              <w:rPr>
                <w:lang w:val="pt-BR"/>
              </w:rPr>
              <w:t xml:space="preserve"> - Realizar login</w:t>
            </w:r>
            <w:r w:rsidR="00D67D10">
              <w:rPr>
                <w:lang w:val="pt-BR"/>
              </w:rPr>
              <w:t xml:space="preserve"> com Falha</w:t>
            </w:r>
          </w:p>
        </w:tc>
      </w:tr>
      <w:tr w:rsidR="00A30AD6" w:rsidT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30AD6" w:rsidRPr="00E303EF" w:rsidRDefault="0094523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94523B">
              <w:rPr>
                <w:rFonts w:ascii="Arial" w:hAnsi="Arial" w:cs="Arial"/>
                <w:lang w:val="pt-BR"/>
              </w:rPr>
              <w:t>UC02 – Fazer login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 w:rsidRPr="00FE479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teste valida se a tela de login está funcionando e se o usuário é autenticado corretamente</w:t>
            </w:r>
          </w:p>
        </w:tc>
      </w:tr>
      <w:tr w:rsidR="00E303EF" w:rsidRPr="00FE479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>A integração com o Firebase está funcionando. O endereço do site do sistema está acessível</w:t>
            </w:r>
          </w:p>
        </w:tc>
      </w:tr>
      <w:tr w:rsidR="00E303EF" w:rsidRPr="00FE479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>O usuário é autenticado no sistema corretamente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FE479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FE479F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RPr="00FE479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94523B" w:rsidRDefault="0094523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 xml:space="preserve">Acessar a &lt;url&gt;  do Sistema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site carrega corretamente e os campos de login estão presentes</w:t>
            </w:r>
          </w:p>
        </w:tc>
        <w:tc>
          <w:tcPr>
            <w:tcW w:w="714" w:type="dxa"/>
          </w:tcPr>
          <w:p w:rsidR="00DF1585" w:rsidRPr="0094523B" w:rsidRDefault="00FE479F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D67D10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Digitar um email de usuário que não tenha sido criado anteriormente </w:t>
            </w:r>
            <w:r w:rsidR="0094523B">
              <w:rPr>
                <w:sz w:val="24"/>
                <w:lang w:val="pt-BR"/>
              </w:rPr>
              <w:t xml:space="preserve">no campo de usuário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FE479F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94523B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Digitar </w:t>
            </w:r>
            <w:r w:rsidR="00D67D10">
              <w:rPr>
                <w:sz w:val="24"/>
                <w:lang w:val="pt-BR"/>
              </w:rPr>
              <w:t>uma senha qualquer</w:t>
            </w:r>
            <w:r>
              <w:rPr>
                <w:sz w:val="24"/>
                <w:lang w:val="pt-BR"/>
              </w:rPr>
              <w:t xml:space="preserve"> no campo senha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FE479F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94523B" w:rsidRPr="00FE479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4523B" w:rsidRPr="0094523B" w:rsidRDefault="0094523B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4523B" w:rsidRDefault="0094523B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Clique em </w:t>
            </w:r>
            <w:r w:rsidR="00D67D10">
              <w:rPr>
                <w:sz w:val="24"/>
                <w:lang w:val="pt-BR"/>
              </w:rPr>
              <w:t>Login</w:t>
            </w:r>
          </w:p>
        </w:tc>
        <w:tc>
          <w:tcPr>
            <w:tcW w:w="5596" w:type="dxa"/>
          </w:tcPr>
          <w:p w:rsidR="0094523B" w:rsidRDefault="00D67D10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usuário não é autenticado</w:t>
            </w:r>
            <w:r w:rsidR="0094523B"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714" w:type="dxa"/>
          </w:tcPr>
          <w:p w:rsidR="0094523B" w:rsidRPr="0094523B" w:rsidRDefault="00FE479F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94523B" w:rsidRPr="0094523B" w:rsidRDefault="0094523B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30AD6" w:rsidRPr="0094523B" w:rsidRDefault="00A30AD6" w:rsidP="00374830">
      <w:pPr>
        <w:pStyle w:val="bp"/>
        <w:spacing w:before="0" w:after="0"/>
        <w:rPr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color w:val="0000FF"/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lang w:val="pt-BR"/>
        </w:rPr>
        <w:sectPr w:rsidR="00A37650" w:rsidRPr="0094523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94523B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00"/>
        <w:gridCol w:w="2522"/>
        <w:gridCol w:w="2032"/>
        <w:gridCol w:w="2032"/>
        <w:gridCol w:w="2032"/>
        <w:gridCol w:w="2032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RPr="00FE479F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&lt;url&gt;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https://walkinginfo-6d263.firebaseapp.com/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 w:rsidRPr="00FE479F">
        <w:tc>
          <w:tcPr>
            <w:tcW w:w="2448" w:type="dxa"/>
            <w:shd w:val="clear" w:color="auto" w:fill="E0E0E0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44" w:type="dxa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96" w:type="dxa"/>
          </w:tcPr>
          <w:p w:rsidR="00780A9A" w:rsidRPr="00FE479F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FE479F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FE479F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FE479F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93214E" w:rsidRPr="00FE479F">
        <w:tc>
          <w:tcPr>
            <w:tcW w:w="2448" w:type="dxa"/>
            <w:shd w:val="clear" w:color="auto" w:fill="E0E0E0"/>
          </w:tcPr>
          <w:p w:rsidR="0093214E" w:rsidRPr="0094523B" w:rsidRDefault="0093214E" w:rsidP="00C074E2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44" w:type="dxa"/>
          </w:tcPr>
          <w:p w:rsidR="0093214E" w:rsidRPr="0094523B" w:rsidRDefault="0093214E" w:rsidP="0094523B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96" w:type="dxa"/>
          </w:tcPr>
          <w:p w:rsidR="0093214E" w:rsidRPr="00FE479F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FE479F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FE479F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FE479F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780A9A" w:rsidRPr="00FE479F" w:rsidRDefault="00780A9A" w:rsidP="00780A9A">
      <w:pPr>
        <w:pStyle w:val="bp"/>
        <w:spacing w:before="0" w:after="0"/>
        <w:rPr>
          <w:lang w:val="pt-BR"/>
        </w:rPr>
      </w:pPr>
    </w:p>
    <w:p w:rsidR="0004651B" w:rsidRPr="00FE479F" w:rsidRDefault="00FE479F" w:rsidP="00374830">
      <w:pPr>
        <w:pStyle w:val="bp"/>
        <w:spacing w:before="0" w:after="0"/>
        <w:rPr>
          <w:lang w:val="pt-BR"/>
        </w:rPr>
      </w:pPr>
      <w:r>
        <w:rPr>
          <w:noProof/>
        </w:rPr>
        <w:drawing>
          <wp:inline distT="0" distB="0" distL="0" distR="0" wp14:anchorId="1C8A43BA" wp14:editId="4EF7000C">
            <wp:extent cx="8229600" cy="492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651B" w:rsidRPr="00FE479F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815" w:rsidRDefault="00C87815">
      <w:r>
        <w:separator/>
      </w:r>
    </w:p>
  </w:endnote>
  <w:endnote w:type="continuationSeparator" w:id="0">
    <w:p w:rsidR="00C87815" w:rsidRDefault="00C87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479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E479F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815" w:rsidRDefault="00C87815">
      <w:r>
        <w:separator/>
      </w:r>
    </w:p>
  </w:footnote>
  <w:footnote w:type="continuationSeparator" w:id="0">
    <w:p w:rsidR="00C87815" w:rsidRDefault="00C87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FE479F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FE479F">
            <w:t xml:space="preserve">  Test Log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Pr="00D67D10" w:rsidRDefault="00FE479F" w:rsidP="00B71A35">
          <w:pPr>
            <w:rPr>
              <w:lang w:val="pt-BR"/>
            </w:rPr>
          </w:pPr>
          <w:r>
            <w:rPr>
              <w:lang w:val="pt-BR"/>
            </w:rPr>
            <w:t>TL</w:t>
          </w:r>
          <w:r w:rsidR="00C53F64" w:rsidRPr="00D67D10">
            <w:rPr>
              <w:lang w:val="pt-BR"/>
            </w:rPr>
            <w:t>0</w:t>
          </w:r>
          <w:r w:rsidR="000D790D" w:rsidRPr="00D67D10">
            <w:rPr>
              <w:lang w:val="pt-BR"/>
            </w:rPr>
            <w:t>0</w:t>
          </w:r>
          <w:r w:rsidR="00C53F64" w:rsidRPr="00D67D10">
            <w:rPr>
              <w:lang w:val="pt-BR"/>
            </w:rPr>
            <w:t>2</w:t>
          </w:r>
          <w:r w:rsidR="00D67D10" w:rsidRPr="00D67D10">
            <w:rPr>
              <w:lang w:val="pt-BR"/>
            </w:rPr>
            <w:t>b</w:t>
          </w:r>
          <w:r w:rsidR="0094523B" w:rsidRPr="00D67D10">
            <w:rPr>
              <w:lang w:val="pt-BR"/>
            </w:rPr>
            <w:t xml:space="preserve"> - Realizar login</w:t>
          </w:r>
          <w:r w:rsidR="00D67D10" w:rsidRPr="00D67D10">
            <w:rPr>
              <w:lang w:val="pt-BR"/>
            </w:rPr>
            <w:t xml:space="preserve"> com Falha</w:t>
          </w:r>
        </w:p>
      </w:tc>
      <w:tc>
        <w:tcPr>
          <w:tcW w:w="3179" w:type="dxa"/>
        </w:tcPr>
        <w:p w:rsidR="00A37650" w:rsidRDefault="0094523B" w:rsidP="0094523B">
          <w:r w:rsidRPr="00D67D10">
            <w:rPr>
              <w:lang w:val="pt-BR"/>
            </w:rPr>
            <w:t xml:space="preserve">  </w:t>
          </w:r>
          <w:r>
            <w:t>Date:  05/10/2017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3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D790D"/>
    <w:rsid w:val="000E3C24"/>
    <w:rsid w:val="000F4382"/>
    <w:rsid w:val="0011131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57C6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523B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3F64"/>
    <w:rsid w:val="00C87815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67D10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27D88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20E7"/>
    <w:rsid w:val="00F30EEB"/>
    <w:rsid w:val="00F45076"/>
    <w:rsid w:val="00F909B2"/>
    <w:rsid w:val="00FC1914"/>
    <w:rsid w:val="00FC58BC"/>
    <w:rsid w:val="00FE479F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810267-1CD6-4A1B-BCF6-26FA6E41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ra_goncalves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Goncalves, Isadora - Dell Team</dc:creator>
  <cp:keywords/>
  <dc:description/>
  <cp:lastModifiedBy>Goncalves, Isadora - Dell Team</cp:lastModifiedBy>
  <cp:revision>2</cp:revision>
  <cp:lastPrinted>2003-10-06T11:49:00Z</cp:lastPrinted>
  <dcterms:created xsi:type="dcterms:W3CDTF">2017-10-24T19:06:00Z</dcterms:created>
  <dcterms:modified xsi:type="dcterms:W3CDTF">2017-10-24T19:06:00Z</dcterms:modified>
</cp:coreProperties>
</file>