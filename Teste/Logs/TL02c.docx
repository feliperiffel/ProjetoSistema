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C05C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C05C78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TL</w:t>
            </w:r>
            <w:bookmarkStart w:id="0" w:name="_GoBack"/>
            <w:bookmarkEnd w:id="0"/>
            <w:r w:rsidR="00FA4E9D">
              <w:rPr>
                <w:lang w:val="pt-BR"/>
              </w:rPr>
              <w:t>002c</w:t>
            </w:r>
            <w:r w:rsidR="0094523B" w:rsidRPr="0094523B">
              <w:rPr>
                <w:lang w:val="pt-BR"/>
              </w:rPr>
              <w:t xml:space="preserve"> - </w:t>
            </w:r>
            <w:r w:rsidR="00FA4E9D" w:rsidRPr="00D67D10">
              <w:rPr>
                <w:lang w:val="pt-BR"/>
              </w:rPr>
              <w:t>Realizar login com Falha</w:t>
            </w:r>
            <w:r w:rsidR="00FA4E9D">
              <w:rPr>
                <w:lang w:val="pt-BR"/>
              </w:rPr>
              <w:t xml:space="preserve"> e criar novo usuário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UC02 – Fazer login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C05C7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a tela de login está funcionando e se o usuário é autenticado corretamente</w:t>
            </w:r>
          </w:p>
        </w:tc>
      </w:tr>
      <w:tr w:rsidR="00E303EF" w:rsidRPr="00C05C7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A integração com o Firebase está funcionando. O endereço do site do sistema está acessível</w:t>
            </w:r>
          </w:p>
        </w:tc>
      </w:tr>
      <w:tr w:rsidR="00E303EF" w:rsidRPr="00C05C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05C7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5C78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C05C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 xml:space="preserve">Acessar a &lt;url&gt;  do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site carrega corretamente e os campos de login estão presentes</w:t>
            </w:r>
          </w:p>
        </w:tc>
        <w:tc>
          <w:tcPr>
            <w:tcW w:w="714" w:type="dxa"/>
          </w:tcPr>
          <w:p w:rsidR="00DF1585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email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FA4E9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 xml:space="preserve">uma senha </w:t>
            </w:r>
            <w:r>
              <w:rPr>
                <w:sz w:val="24"/>
                <w:lang w:val="pt-BR"/>
              </w:rPr>
              <w:t>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C05C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r w:rsidR="00D67D10">
              <w:rPr>
                <w:sz w:val="24"/>
                <w:lang w:val="pt-BR"/>
              </w:rPr>
              <w:t>Login</w:t>
            </w:r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A4E9D" w:rsidRPr="00C05C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A4E9D" w:rsidRPr="0094523B" w:rsidRDefault="00FA4E9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A4E9D" w:rsidRDefault="00FA4E9D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Create</w:t>
            </w:r>
          </w:p>
        </w:tc>
        <w:tc>
          <w:tcPr>
            <w:tcW w:w="5596" w:type="dxa"/>
          </w:tcPr>
          <w:p w:rsidR="00FA4E9D" w:rsidRDefault="00FA4E9D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é criado e autênticado</w:t>
            </w:r>
          </w:p>
        </w:tc>
        <w:tc>
          <w:tcPr>
            <w:tcW w:w="714" w:type="dxa"/>
          </w:tcPr>
          <w:p w:rsidR="00FA4E9D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A4E9D" w:rsidRPr="0094523B" w:rsidRDefault="00FA4E9D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 w:rsidTr="00C05C7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C05C78"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C05C78" w:rsidTr="00C05C78">
        <w:tc>
          <w:tcPr>
            <w:tcW w:w="2300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&lt;url&gt;</w:t>
            </w:r>
          </w:p>
        </w:tc>
        <w:tc>
          <w:tcPr>
            <w:tcW w:w="2522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C05C78" w:rsidTr="00C05C78">
        <w:tc>
          <w:tcPr>
            <w:tcW w:w="2300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522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C05C78" w:rsidTr="00C05C78">
        <w:tc>
          <w:tcPr>
            <w:tcW w:w="2300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522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Default="00C05C78" w:rsidP="00780A9A">
      <w:pPr>
        <w:pStyle w:val="bp"/>
        <w:spacing w:before="0" w:after="0"/>
        <w:rPr>
          <w:lang w:val="pt-BR"/>
        </w:rPr>
      </w:pPr>
      <w:r>
        <w:rPr>
          <w:noProof/>
        </w:rPr>
        <w:drawing>
          <wp:inline distT="0" distB="0" distL="0" distR="0" wp14:anchorId="04F5AD49" wp14:editId="06D92627">
            <wp:extent cx="8229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78" w:rsidRPr="00C05C78" w:rsidRDefault="00C05C78" w:rsidP="00780A9A">
      <w:pPr>
        <w:pStyle w:val="bp"/>
        <w:spacing w:before="0" w:after="0"/>
        <w:rPr>
          <w:lang w:val="pt-BR"/>
        </w:rPr>
      </w:pPr>
      <w:r>
        <w:rPr>
          <w:noProof/>
        </w:rPr>
        <w:drawing>
          <wp:inline distT="0" distB="0" distL="0" distR="0" wp14:anchorId="1D706FF0" wp14:editId="6402FE18">
            <wp:extent cx="50958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B" w:rsidRPr="00C05C78" w:rsidRDefault="0004651B" w:rsidP="00374830">
      <w:pPr>
        <w:pStyle w:val="bp"/>
        <w:spacing w:before="0" w:after="0"/>
        <w:rPr>
          <w:lang w:val="pt-BR"/>
        </w:rPr>
      </w:pPr>
    </w:p>
    <w:sectPr w:rsidR="0004651B" w:rsidRPr="00C05C7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087" w:rsidRDefault="00D92087">
      <w:r>
        <w:separator/>
      </w:r>
    </w:p>
  </w:endnote>
  <w:endnote w:type="continuationSeparator" w:id="0">
    <w:p w:rsidR="00D92087" w:rsidRDefault="00D9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5C7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5C7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087" w:rsidRDefault="00D92087">
      <w:r>
        <w:separator/>
      </w:r>
    </w:p>
  </w:footnote>
  <w:footnote w:type="continuationSeparator" w:id="0">
    <w:p w:rsidR="00D92087" w:rsidRDefault="00D92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C05C78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C05C78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C05C78" w:rsidP="00B71A35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C53F64" w:rsidRPr="00D67D10">
            <w:rPr>
              <w:lang w:val="pt-BR"/>
            </w:rPr>
            <w:t>0</w:t>
          </w:r>
          <w:r w:rsidR="000D790D" w:rsidRPr="00D67D10">
            <w:rPr>
              <w:lang w:val="pt-BR"/>
            </w:rPr>
            <w:t>0</w:t>
          </w:r>
          <w:r w:rsidR="00C53F64" w:rsidRPr="00D67D10">
            <w:rPr>
              <w:lang w:val="pt-BR"/>
            </w:rPr>
            <w:t>2</w:t>
          </w:r>
          <w:r w:rsidR="00FA4E9D">
            <w:rPr>
              <w:lang w:val="pt-BR"/>
            </w:rPr>
            <w:t>c</w:t>
          </w:r>
          <w:r w:rsidR="0094523B" w:rsidRPr="00D67D10">
            <w:rPr>
              <w:lang w:val="pt-BR"/>
            </w:rPr>
            <w:t xml:space="preserve"> - Realizar login</w:t>
          </w:r>
          <w:r w:rsidR="00D67D10" w:rsidRPr="00D67D10">
            <w:rPr>
              <w:lang w:val="pt-BR"/>
            </w:rPr>
            <w:t xml:space="preserve"> com Falha</w:t>
          </w:r>
          <w:r w:rsidR="00FA4E9D">
            <w:rPr>
              <w:lang w:val="pt-BR"/>
            </w:rPr>
            <w:t xml:space="preserve"> e criar novo usuário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DC9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C78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D10"/>
    <w:rsid w:val="00D71228"/>
    <w:rsid w:val="00D74923"/>
    <w:rsid w:val="00D92087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A4E9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2017-10-24T19:08:00Z</dcterms:created>
  <dcterms:modified xsi:type="dcterms:W3CDTF">2017-10-24T19:08:00Z</dcterms:modified>
</cp:coreProperties>
</file>