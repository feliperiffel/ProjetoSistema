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CEE97" w14:textId="154F487C" w:rsidR="009F59FE" w:rsidRDefault="009F59FE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TC001 – </w:t>
      </w:r>
      <w:r w:rsidRPr="009F59FE">
        <w:rPr>
          <w:rFonts w:ascii="Arial" w:hAnsi="Arial"/>
          <w:b/>
          <w:sz w:val="24"/>
          <w:szCs w:val="24"/>
          <w:lang w:val="pt-BR"/>
        </w:rPr>
        <w:t>Visualizar Mapa:</w:t>
      </w:r>
    </w:p>
    <w:p w14:paraId="4288ECE6" w14:textId="46A721B8" w:rsidR="009F59FE" w:rsidRPr="00E12803" w:rsidRDefault="009F59FE" w:rsidP="009F59F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</w:t>
      </w:r>
      <w:r w:rsidRPr="009F59FE">
        <w:rPr>
          <w:rFonts w:ascii="Arial" w:hAnsi="Arial"/>
          <w:sz w:val="20"/>
          <w:lang w:val="pt-BR"/>
        </w:rPr>
        <w:t>O teste valida se o mapa está sendo mostrado na tela corretamente</w:t>
      </w:r>
    </w:p>
    <w:p w14:paraId="5B16DC30" w14:textId="77777777" w:rsidR="009F59FE" w:rsidRDefault="009F59FE" w:rsidP="009F59F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>: O Login</w:t>
      </w:r>
      <w:r>
        <w:rPr>
          <w:rFonts w:ascii="Arial" w:hAnsi="Arial"/>
          <w:sz w:val="20"/>
          <w:lang w:val="pt-BR"/>
        </w:rPr>
        <w:t xml:space="preserve"> foi realizado com sucesso.</w:t>
      </w:r>
    </w:p>
    <w:p w14:paraId="67C51C3C" w14:textId="17065495" w:rsidR="009F59FE" w:rsidRDefault="009F59FE" w:rsidP="009F59F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 w:rsidR="00FD2F6A">
        <w:rPr>
          <w:rFonts w:ascii="Arial" w:hAnsi="Arial"/>
          <w:sz w:val="20"/>
          <w:lang w:val="pt-BR"/>
        </w:rPr>
        <w:t xml:space="preserve">O </w:t>
      </w:r>
      <w:r>
        <w:rPr>
          <w:rFonts w:ascii="Arial" w:hAnsi="Arial"/>
          <w:sz w:val="20"/>
          <w:lang w:val="pt-BR"/>
        </w:rPr>
        <w:t>mapa é exibido corretamente</w:t>
      </w:r>
      <w:r>
        <w:rPr>
          <w:rFonts w:ascii="Arial" w:hAnsi="Arial"/>
          <w:sz w:val="20"/>
          <w:lang w:val="pt-BR"/>
        </w:rPr>
        <w:t>.</w:t>
      </w:r>
    </w:p>
    <w:p w14:paraId="41FA8339" w14:textId="77777777" w:rsidR="009F59FE" w:rsidRDefault="009F59FE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14:paraId="008DFB3E" w14:textId="2F3BA82C" w:rsidR="00B468D4" w:rsidRPr="00E12803" w:rsidRDefault="00FC1497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E12803"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02</w:t>
      </w:r>
      <w:r w:rsidR="001D7F26"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="00B468D4"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 w:rsidR="00E12803" w:rsidRPr="00E12803">
        <w:rPr>
          <w:rFonts w:ascii="Arial" w:hAnsi="Arial"/>
          <w:b/>
          <w:sz w:val="24"/>
          <w:szCs w:val="24"/>
          <w:lang w:val="pt-BR"/>
        </w:rPr>
        <w:t>– Realizar</w:t>
      </w:r>
      <w:r w:rsidR="00B468D4"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 w:rsidR="00E12803" w:rsidRPr="00E12803">
        <w:rPr>
          <w:rFonts w:ascii="Arial" w:hAnsi="Arial"/>
          <w:b/>
          <w:sz w:val="24"/>
          <w:szCs w:val="24"/>
          <w:lang w:val="pt-BR"/>
        </w:rPr>
        <w:t>Login</w:t>
      </w:r>
      <w:r w:rsidR="00B468D4"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61EC35EA" w14:textId="77777777" w:rsidR="00B468D4" w:rsidRPr="00E12803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</w:t>
      </w:r>
      <w:r w:rsidR="00E12803" w:rsidRPr="00E12803">
        <w:rPr>
          <w:rFonts w:ascii="Arial" w:hAnsi="Arial"/>
          <w:sz w:val="20"/>
          <w:lang w:val="pt-BR"/>
        </w:rPr>
        <w:t>Testa se o Login ao sistema está funcionando</w:t>
      </w:r>
    </w:p>
    <w:p w14:paraId="3DDD3B49" w14:textId="77777777" w:rsidR="00B468D4" w:rsidRPr="00E12803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>:</w:t>
      </w:r>
      <w:r w:rsidR="00E12803" w:rsidRPr="00E12803">
        <w:rPr>
          <w:rFonts w:ascii="Arial" w:hAnsi="Arial"/>
          <w:sz w:val="20"/>
          <w:lang w:val="pt-BR"/>
        </w:rPr>
        <w:t xml:space="preserve"> Página de Login est</w:t>
      </w:r>
      <w:r w:rsidR="00E12803">
        <w:rPr>
          <w:rFonts w:ascii="Arial" w:hAnsi="Arial"/>
          <w:sz w:val="20"/>
          <w:lang w:val="pt-BR"/>
        </w:rPr>
        <w:t>á implementada e acessível</w:t>
      </w:r>
    </w:p>
    <w:p w14:paraId="642330F1" w14:textId="74F5DC03" w:rsidR="00E12803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 w:rsidR="00E12803" w:rsidRPr="00E12803">
        <w:rPr>
          <w:rFonts w:ascii="Arial" w:hAnsi="Arial"/>
          <w:sz w:val="20"/>
          <w:lang w:val="pt-BR"/>
        </w:rPr>
        <w:t>O Login</w:t>
      </w:r>
      <w:r w:rsidR="00E12803">
        <w:rPr>
          <w:rFonts w:ascii="Arial" w:hAnsi="Arial"/>
          <w:sz w:val="20"/>
          <w:lang w:val="pt-BR"/>
        </w:rPr>
        <w:t xml:space="preserve"> foi realizado com sucesso.</w:t>
      </w:r>
    </w:p>
    <w:p w14:paraId="5120BAFF" w14:textId="77777777"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44C33EE7" w14:textId="4901B1F1" w:rsidR="001D7F26" w:rsidRPr="00E12803" w:rsidRDefault="001D7F26" w:rsidP="001D7F2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02</w:t>
      </w:r>
      <w:r>
        <w:rPr>
          <w:rFonts w:ascii="Arial" w:hAnsi="Arial"/>
          <w:b/>
          <w:color w:val="0000FF"/>
          <w:sz w:val="24"/>
          <w:szCs w:val="24"/>
          <w:lang w:val="pt-BR"/>
        </w:rPr>
        <w:t>b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– Realizar Login</w:t>
      </w:r>
      <w:r>
        <w:rPr>
          <w:rFonts w:ascii="Arial" w:hAnsi="Arial"/>
          <w:b/>
          <w:sz w:val="24"/>
          <w:szCs w:val="24"/>
          <w:lang w:val="pt-BR"/>
        </w:rPr>
        <w:t xml:space="preserve"> com falha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1151009C" w14:textId="77777777" w:rsidR="001D7F26" w:rsidRPr="00E12803" w:rsidRDefault="001D7F26" w:rsidP="001D7F2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>: Testa se o Login ao sistema está funcionando</w:t>
      </w:r>
    </w:p>
    <w:p w14:paraId="6B91083B" w14:textId="77777777" w:rsidR="001D7F26" w:rsidRPr="00E12803" w:rsidRDefault="001D7F26" w:rsidP="001D7F2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>: Página de Login est</w:t>
      </w:r>
      <w:r>
        <w:rPr>
          <w:rFonts w:ascii="Arial" w:hAnsi="Arial"/>
          <w:sz w:val="20"/>
          <w:lang w:val="pt-BR"/>
        </w:rPr>
        <w:t>á implementada e acessível</w:t>
      </w:r>
    </w:p>
    <w:p w14:paraId="35F5BC0A" w14:textId="5A420A77" w:rsidR="001D7F26" w:rsidRDefault="001D7F26" w:rsidP="001D7F2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usuário não é autenticado</w:t>
      </w:r>
      <w:r>
        <w:rPr>
          <w:rFonts w:ascii="Arial" w:hAnsi="Arial"/>
          <w:sz w:val="20"/>
          <w:lang w:val="pt-BR"/>
        </w:rPr>
        <w:t>.</w:t>
      </w:r>
    </w:p>
    <w:p w14:paraId="1D621164" w14:textId="77777777" w:rsidR="001D7F26" w:rsidRDefault="001D7F26" w:rsidP="001D7F2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114D3E3F" w14:textId="16189B4E" w:rsidR="001D7F26" w:rsidRPr="00E12803" w:rsidRDefault="001D7F26" w:rsidP="001D7F2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02</w:t>
      </w:r>
      <w:r>
        <w:rPr>
          <w:rFonts w:ascii="Arial" w:hAnsi="Arial"/>
          <w:b/>
          <w:color w:val="0000FF"/>
          <w:sz w:val="24"/>
          <w:szCs w:val="24"/>
          <w:lang w:val="pt-BR"/>
        </w:rPr>
        <w:t>c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– Realizar Login</w:t>
      </w:r>
      <w:r>
        <w:rPr>
          <w:rFonts w:ascii="Arial" w:hAnsi="Arial"/>
          <w:b/>
          <w:sz w:val="24"/>
          <w:szCs w:val="24"/>
          <w:lang w:val="pt-BR"/>
        </w:rPr>
        <w:t xml:space="preserve"> com falha</w:t>
      </w:r>
      <w:r>
        <w:rPr>
          <w:rFonts w:ascii="Arial" w:hAnsi="Arial"/>
          <w:b/>
          <w:sz w:val="24"/>
          <w:szCs w:val="24"/>
          <w:lang w:val="pt-BR"/>
        </w:rPr>
        <w:t xml:space="preserve"> e criar novo usuario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5B59B9DF" w14:textId="3203A5AF" w:rsidR="001D7F26" w:rsidRPr="00E12803" w:rsidRDefault="001D7F26" w:rsidP="001D7F2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Testa se a criação de usuário funciona</w:t>
      </w:r>
      <w:bookmarkStart w:id="0" w:name="_GoBack"/>
      <w:bookmarkEnd w:id="0"/>
    </w:p>
    <w:p w14:paraId="1C3C88B0" w14:textId="77777777" w:rsidR="001D7F26" w:rsidRPr="00E12803" w:rsidRDefault="001D7F26" w:rsidP="001D7F2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>: Página de Login est</w:t>
      </w:r>
      <w:r>
        <w:rPr>
          <w:rFonts w:ascii="Arial" w:hAnsi="Arial"/>
          <w:sz w:val="20"/>
          <w:lang w:val="pt-BR"/>
        </w:rPr>
        <w:t>á implementada e acessível</w:t>
      </w:r>
    </w:p>
    <w:p w14:paraId="59549842" w14:textId="77777777" w:rsidR="001D7F26" w:rsidRDefault="001D7F26" w:rsidP="001D7F2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>: O Login</w:t>
      </w:r>
      <w:r>
        <w:rPr>
          <w:rFonts w:ascii="Arial" w:hAnsi="Arial"/>
          <w:sz w:val="20"/>
          <w:lang w:val="pt-BR"/>
        </w:rPr>
        <w:t xml:space="preserve"> foi realizado com sucesso.</w:t>
      </w:r>
    </w:p>
    <w:p w14:paraId="4D996890" w14:textId="77777777" w:rsidR="001D7F26" w:rsidRDefault="001D7F26" w:rsidP="001D7F2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14F2E18B" w14:textId="77777777" w:rsidR="001D7F26" w:rsidRDefault="001D7F26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FB2B38F" w14:textId="0EB49347" w:rsidR="00E12803" w:rsidRPr="00E12803" w:rsidRDefault="00FC1497" w:rsidP="00E1280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9F59FE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E12803"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E12803">
        <w:rPr>
          <w:rFonts w:ascii="Arial" w:hAnsi="Arial"/>
          <w:b/>
          <w:color w:val="0000FF"/>
          <w:sz w:val="24"/>
          <w:szCs w:val="24"/>
          <w:lang w:val="pt-BR"/>
        </w:rPr>
        <w:t>3</w:t>
      </w:r>
      <w:r w:rsidR="00E12803"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E12803">
        <w:rPr>
          <w:rFonts w:ascii="Arial" w:hAnsi="Arial"/>
          <w:b/>
          <w:sz w:val="24"/>
          <w:szCs w:val="24"/>
          <w:lang w:val="pt-BR"/>
        </w:rPr>
        <w:t>Adicionar novo Obstáculo</w:t>
      </w:r>
      <w:r w:rsidR="00E12803"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359F5682" w14:textId="77777777"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>a funcionalidade de adicionar novos obtáculos no mapa</w:t>
      </w:r>
    </w:p>
    <w:p w14:paraId="3CC67FE2" w14:textId="77777777"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mapa está sendo exibido corretamente com a possibilidade de</w:t>
      </w:r>
      <w:r w:rsidR="00543D8D">
        <w:rPr>
          <w:rFonts w:ascii="Arial" w:hAnsi="Arial"/>
          <w:sz w:val="20"/>
          <w:lang w:val="pt-BR"/>
        </w:rPr>
        <w:t xml:space="preserve"> selecionar</w:t>
      </w:r>
      <w:r>
        <w:rPr>
          <w:rFonts w:ascii="Arial" w:hAnsi="Arial"/>
          <w:sz w:val="20"/>
          <w:lang w:val="pt-BR"/>
        </w:rPr>
        <w:t xml:space="preserve"> inserir dados em determinado ponto</w:t>
      </w:r>
    </w:p>
    <w:p w14:paraId="2624E5F5" w14:textId="77777777"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 w:rsidR="00543D8D">
        <w:rPr>
          <w:rFonts w:ascii="Arial" w:hAnsi="Arial"/>
          <w:sz w:val="20"/>
          <w:lang w:val="pt-BR"/>
        </w:rPr>
        <w:t>Após selecionar um ponto no mapa e adicionar um obstáculo este fica vísivel com um ícone indicando obstáculo para qualquer usuário.</w:t>
      </w:r>
    </w:p>
    <w:p w14:paraId="7096AE36" w14:textId="77777777" w:rsidR="00543D8D" w:rsidRDefault="00543D8D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5FA62F06" w14:textId="2B76FC2A" w:rsidR="00543D8D" w:rsidRPr="00E12803" w:rsidRDefault="00FC1497" w:rsidP="00543D8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9F59FE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543D8D"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543D8D">
        <w:rPr>
          <w:rFonts w:ascii="Arial" w:hAnsi="Arial"/>
          <w:b/>
          <w:color w:val="0000FF"/>
          <w:sz w:val="24"/>
          <w:szCs w:val="24"/>
          <w:lang w:val="pt-BR"/>
        </w:rPr>
        <w:t>4</w:t>
      </w:r>
      <w:r w:rsidR="00543D8D"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543D8D">
        <w:rPr>
          <w:rFonts w:ascii="Arial" w:hAnsi="Arial"/>
          <w:b/>
          <w:sz w:val="24"/>
          <w:szCs w:val="24"/>
          <w:lang w:val="pt-BR"/>
        </w:rPr>
        <w:t>Adicionar Foto</w:t>
      </w:r>
      <w:r w:rsidR="00543D8D"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0566D81E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>a funcionalidade de adicionar Fotografias em um ponto de obstáculo no mapa</w:t>
      </w:r>
    </w:p>
    <w:p w14:paraId="557DAFB1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 funcionalidade de inserir obstáculos está implementada</w:t>
      </w:r>
    </w:p>
    <w:p w14:paraId="51CA0D5D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Selecionando determinado obstáculo no mapa é possível visulizar fotografias adicionadas </w:t>
      </w:r>
    </w:p>
    <w:p w14:paraId="4F6F907C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0606CDE0" w14:textId="36CE82A6" w:rsidR="00543D8D" w:rsidRPr="00E12803" w:rsidRDefault="00FC1497" w:rsidP="00543D8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9F59FE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543D8D"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543D8D">
        <w:rPr>
          <w:rFonts w:ascii="Arial" w:hAnsi="Arial"/>
          <w:b/>
          <w:color w:val="0000FF"/>
          <w:sz w:val="24"/>
          <w:szCs w:val="24"/>
          <w:lang w:val="pt-BR"/>
        </w:rPr>
        <w:t>5</w:t>
      </w:r>
      <w:r w:rsidR="00543D8D"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543D8D">
        <w:rPr>
          <w:rFonts w:ascii="Arial" w:hAnsi="Arial"/>
          <w:b/>
          <w:sz w:val="24"/>
          <w:szCs w:val="24"/>
          <w:lang w:val="pt-BR"/>
        </w:rPr>
        <w:t>Remoção de publicação pelo administrador</w:t>
      </w:r>
      <w:r w:rsidR="00543D8D"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4E14C245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 xml:space="preserve">a funcionalidade de remoção de obstáculos adicionados </w:t>
      </w:r>
    </w:p>
    <w:p w14:paraId="0D6DBE3E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 funcionalidade de inserir obstáculos está implementada e o usuário tem acesso de admin</w:t>
      </w:r>
    </w:p>
    <w:p w14:paraId="4627F696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Selecionando determinado obstáculo no mapa é possível remover um obstáculo inserido</w:t>
      </w:r>
    </w:p>
    <w:p w14:paraId="062BBCD3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56F7A672" w14:textId="2006A959" w:rsidR="00543D8D" w:rsidRPr="00E12803" w:rsidRDefault="00FC1497" w:rsidP="00543D8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543D8D"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9F59FE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543D8D">
        <w:rPr>
          <w:rFonts w:ascii="Arial" w:hAnsi="Arial"/>
          <w:b/>
          <w:color w:val="0000FF"/>
          <w:sz w:val="24"/>
          <w:szCs w:val="24"/>
          <w:lang w:val="pt-BR"/>
        </w:rPr>
        <w:t>6</w:t>
      </w:r>
      <w:r w:rsidR="00543D8D">
        <w:rPr>
          <w:rFonts w:ascii="Arial" w:hAnsi="Arial"/>
          <w:b/>
          <w:sz w:val="24"/>
          <w:szCs w:val="24"/>
          <w:lang w:val="pt-BR"/>
        </w:rPr>
        <w:t xml:space="preserve"> - Remoção de publicação de outros usuários – teste negativo</w:t>
      </w:r>
      <w:r w:rsidR="00543D8D"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75B93B4D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lastRenderedPageBreak/>
        <w:t>Description</w:t>
      </w:r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 xml:space="preserve">a funcionalidade de remoção de obstáculos adicionados </w:t>
      </w:r>
    </w:p>
    <w:p w14:paraId="5E24FBA5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A funcionalidade de inserir obstáculos está implementada e o usuário </w:t>
      </w:r>
      <w:r w:rsidRPr="00543D8D">
        <w:rPr>
          <w:rFonts w:ascii="Arial" w:hAnsi="Arial"/>
          <w:b/>
          <w:sz w:val="20"/>
          <w:lang w:val="pt-BR"/>
        </w:rPr>
        <w:t>não</w:t>
      </w:r>
      <w:r>
        <w:rPr>
          <w:rFonts w:ascii="Arial" w:hAnsi="Arial"/>
          <w:sz w:val="20"/>
          <w:lang w:val="pt-BR"/>
        </w:rPr>
        <w:t xml:space="preserve"> tem acesso de admin</w:t>
      </w:r>
    </w:p>
    <w:p w14:paraId="4BD6E0C0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Selecionando determinado obstáculo no mapa </w:t>
      </w:r>
      <w:r w:rsidRPr="00543D8D">
        <w:rPr>
          <w:rFonts w:ascii="Arial" w:hAnsi="Arial"/>
          <w:b/>
          <w:sz w:val="20"/>
          <w:lang w:val="pt-BR"/>
        </w:rPr>
        <w:t>não</w:t>
      </w:r>
      <w:r>
        <w:rPr>
          <w:rFonts w:ascii="Arial" w:hAnsi="Arial"/>
          <w:sz w:val="20"/>
          <w:lang w:val="pt-BR"/>
        </w:rPr>
        <w:t xml:space="preserve"> é possível remover um obstáculo inserido adicionado por outro usuário</w:t>
      </w:r>
    </w:p>
    <w:p w14:paraId="0D79109A" w14:textId="77777777" w:rsidR="00EA07EE" w:rsidRDefault="00EA07EE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787E982B" w14:textId="0262B6AD" w:rsidR="00EA07EE" w:rsidRPr="00E12803" w:rsidRDefault="00FC1497" w:rsidP="00EA07E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9F59FE">
        <w:rPr>
          <w:rFonts w:ascii="Arial" w:hAnsi="Arial"/>
          <w:b/>
          <w:color w:val="0000FF"/>
          <w:sz w:val="24"/>
          <w:szCs w:val="24"/>
          <w:lang w:val="pt-BR"/>
        </w:rPr>
        <w:t>007</w:t>
      </w:r>
      <w:r w:rsidR="00EA07EE"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 w:rsidR="00EA07EE">
        <w:rPr>
          <w:rFonts w:ascii="Arial" w:hAnsi="Arial"/>
          <w:b/>
          <w:sz w:val="24"/>
          <w:szCs w:val="24"/>
          <w:lang w:val="pt-BR"/>
        </w:rPr>
        <w:t>– Visualizar Obstáculos</w:t>
      </w:r>
      <w:r w:rsidR="00EA07EE"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2BA09A9D" w14:textId="77777777" w:rsidR="00EA07EE" w:rsidRPr="00E12803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>se obstáculos inseridos são exibidos para todos os usuários</w:t>
      </w:r>
    </w:p>
    <w:p w14:paraId="4B584F94" w14:textId="77777777" w:rsidR="00EA07EE" w:rsidRPr="00E12803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mapa está sendo exibido corretamente com a possibilidade de selecionar inserir obstáculos em determinado ponto</w:t>
      </w:r>
    </w:p>
    <w:p w14:paraId="15F1B2BD" w14:textId="77777777"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ao abrir o mapa o usuário consegue visualizar obstáculos adicionados por terceiros.</w:t>
      </w:r>
    </w:p>
    <w:p w14:paraId="7462CB8F" w14:textId="77777777"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0D28110F" w14:textId="3A9B6C0A" w:rsidR="00EA07EE" w:rsidRPr="00E12803" w:rsidRDefault="00FC1497" w:rsidP="00EA07E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EA07EE"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9F59FE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EA07EE">
        <w:rPr>
          <w:rFonts w:ascii="Arial" w:hAnsi="Arial"/>
          <w:b/>
          <w:color w:val="0000FF"/>
          <w:sz w:val="24"/>
          <w:szCs w:val="24"/>
          <w:lang w:val="pt-BR"/>
        </w:rPr>
        <w:t>8</w:t>
      </w:r>
      <w:r w:rsidR="00EA07EE"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 w:rsidR="00EA07EE">
        <w:rPr>
          <w:rFonts w:ascii="Arial" w:hAnsi="Arial"/>
          <w:b/>
          <w:sz w:val="24"/>
          <w:szCs w:val="24"/>
          <w:lang w:val="pt-BR"/>
        </w:rPr>
        <w:t>– Reportar obstáculos inseridos</w:t>
      </w:r>
      <w:r w:rsidR="00EA07EE"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55231356" w14:textId="77777777" w:rsidR="00EA07EE" w:rsidRPr="00E12803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>se obstáculos inseridos podem ser reportados ao admin</w:t>
      </w:r>
    </w:p>
    <w:p w14:paraId="3DA9AE7F" w14:textId="77777777"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mapa está sendo exibido corretamente </w:t>
      </w:r>
      <w:r w:rsidR="00505B4F">
        <w:rPr>
          <w:rFonts w:ascii="Arial" w:hAnsi="Arial"/>
          <w:sz w:val="20"/>
          <w:lang w:val="pt-BR"/>
        </w:rPr>
        <w:t>exibindo os obstáculos</w:t>
      </w:r>
    </w:p>
    <w:p w14:paraId="31981953" w14:textId="778C88A8" w:rsidR="008468C9" w:rsidRPr="00E12803" w:rsidRDefault="00FC1497" w:rsidP="008468C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8468C9"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9F59FE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8468C9">
        <w:rPr>
          <w:rFonts w:ascii="Arial" w:hAnsi="Arial"/>
          <w:b/>
          <w:color w:val="0000FF"/>
          <w:sz w:val="24"/>
          <w:szCs w:val="24"/>
          <w:lang w:val="pt-BR"/>
        </w:rPr>
        <w:t>9</w:t>
      </w:r>
      <w:r w:rsidR="008468C9"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 w:rsidR="008468C9">
        <w:rPr>
          <w:rFonts w:ascii="Arial" w:hAnsi="Arial"/>
          <w:b/>
          <w:sz w:val="24"/>
          <w:szCs w:val="24"/>
          <w:lang w:val="pt-BR"/>
        </w:rPr>
        <w:t>– Gerar Backup:</w:t>
      </w:r>
    </w:p>
    <w:p w14:paraId="3310612A" w14:textId="77777777" w:rsidR="008468C9" w:rsidRPr="00E12803" w:rsidRDefault="008468C9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Teste se o Administrador é capas de gerar o arquivo de backup do sistema</w:t>
      </w:r>
    </w:p>
    <w:p w14:paraId="166C6433" w14:textId="77777777" w:rsidR="008468C9" w:rsidRPr="00E12803" w:rsidRDefault="008468C9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Existem dados inseridos na base e o usuário administrador está logado</w:t>
      </w:r>
    </w:p>
    <w:p w14:paraId="574CA722" w14:textId="77777777" w:rsidR="008468C9" w:rsidRPr="00E12803" w:rsidRDefault="008468C9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32B49C71" w14:textId="77777777"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>:</w:t>
      </w:r>
      <w:r w:rsidR="008468C9">
        <w:rPr>
          <w:rFonts w:ascii="Arial" w:hAnsi="Arial"/>
          <w:sz w:val="20"/>
          <w:lang w:val="pt-BR"/>
        </w:rPr>
        <w:t xml:space="preserve"> O Administrador baixa um arquivo contendo os dados do sistema.</w:t>
      </w:r>
    </w:p>
    <w:p w14:paraId="55E273C4" w14:textId="77777777"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B800270" w14:textId="65638ABE" w:rsidR="008468C9" w:rsidRPr="00E12803" w:rsidRDefault="00FC1497" w:rsidP="008468C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9F59FE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8468C9">
        <w:rPr>
          <w:rFonts w:ascii="Arial" w:hAnsi="Arial"/>
          <w:b/>
          <w:color w:val="0000FF"/>
          <w:sz w:val="24"/>
          <w:szCs w:val="24"/>
          <w:lang w:val="pt-BR"/>
        </w:rPr>
        <w:t>10</w:t>
      </w:r>
      <w:r w:rsidR="008468C9"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 w:rsidR="008468C9">
        <w:rPr>
          <w:rFonts w:ascii="Arial" w:hAnsi="Arial"/>
          <w:b/>
          <w:sz w:val="24"/>
          <w:szCs w:val="24"/>
          <w:lang w:val="pt-BR"/>
        </w:rPr>
        <w:t>– Restaurar Backup:</w:t>
      </w:r>
    </w:p>
    <w:p w14:paraId="28EA7388" w14:textId="77777777" w:rsidR="008468C9" w:rsidRPr="00E12803" w:rsidRDefault="008468C9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Teste se o Administrador é capas de </w:t>
      </w:r>
      <w:r w:rsidR="00DD4A28">
        <w:rPr>
          <w:rFonts w:ascii="Arial" w:hAnsi="Arial"/>
          <w:sz w:val="20"/>
          <w:lang w:val="pt-BR"/>
        </w:rPr>
        <w:t>restaurar o arquivo de backup no sistema</w:t>
      </w:r>
    </w:p>
    <w:p w14:paraId="455EF129" w14:textId="77777777" w:rsidR="008468C9" w:rsidRPr="00E12803" w:rsidRDefault="008468C9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 w:rsidR="00DD4A28">
        <w:rPr>
          <w:rFonts w:ascii="Arial" w:hAnsi="Arial"/>
          <w:sz w:val="20"/>
          <w:lang w:val="pt-BR"/>
        </w:rPr>
        <w:t>Existência de um arquivo de backup valido e o usuário administrador está logado no sistema</w:t>
      </w:r>
    </w:p>
    <w:p w14:paraId="66569A0B" w14:textId="77777777" w:rsidR="008468C9" w:rsidRPr="00E12803" w:rsidRDefault="008468C9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23608445" w14:textId="77777777" w:rsidR="008468C9" w:rsidRDefault="008468C9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</w:t>
      </w:r>
      <w:r w:rsidR="00DD4A28">
        <w:rPr>
          <w:rFonts w:ascii="Arial" w:hAnsi="Arial"/>
          <w:sz w:val="20"/>
          <w:lang w:val="pt-BR"/>
        </w:rPr>
        <w:t>O Backup é restaurado e os dados contendo no arquivo são encontrados n</w:t>
      </w:r>
      <w:r w:rsidR="000D5C69">
        <w:rPr>
          <w:rFonts w:ascii="Arial" w:hAnsi="Arial"/>
          <w:sz w:val="20"/>
          <w:lang w:val="pt-BR"/>
        </w:rPr>
        <w:t>a base do sistema.</w:t>
      </w:r>
    </w:p>
    <w:p w14:paraId="7381023A" w14:textId="77777777" w:rsidR="00FD2F6A" w:rsidRDefault="00FD2F6A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3741F874" w14:textId="07DAEE55" w:rsidR="00FD2F6A" w:rsidRPr="00E12803" w:rsidRDefault="00FD2F6A" w:rsidP="00FD2F6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11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Traçar rota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78E53A6D" w14:textId="77777777" w:rsidR="00FD2F6A" w:rsidRPr="00E12803" w:rsidRDefault="00FD2F6A" w:rsidP="00FD2F6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Description</w:t>
      </w:r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>a funcionalidade de traçar rotas no mapa</w:t>
      </w:r>
    </w:p>
    <w:p w14:paraId="0CFF61F6" w14:textId="77777777" w:rsidR="00FD2F6A" w:rsidRPr="00E12803" w:rsidRDefault="00FD2F6A" w:rsidP="00FD2F6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Pre-conditions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mapa está sendo exibido corretamente com a possibilidade de inserir um endereço inicial e final</w:t>
      </w:r>
    </w:p>
    <w:p w14:paraId="4B3E7CAE" w14:textId="3C5DBF4F" w:rsidR="00FD2F6A" w:rsidRDefault="00FD2F6A" w:rsidP="00FD2F6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Post-conditions</w:t>
      </w:r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 rota é traçada entre o endereço inicial e final informado e o resultado é mostrado visualmente</w:t>
      </w:r>
    </w:p>
    <w:p w14:paraId="48BF109A" w14:textId="77777777"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4ECAD00" w14:textId="77777777" w:rsidR="00EA07EE" w:rsidRDefault="00EA07EE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6B5B6A9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42D4D2E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38F6CB1B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EDAAC23" w14:textId="77777777" w:rsidR="00543D8D" w:rsidRDefault="00543D8D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560AB90B" w14:textId="77777777" w:rsidR="00543D8D" w:rsidRDefault="00543D8D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7469BE6C" w14:textId="77777777" w:rsidR="00543D8D" w:rsidRDefault="00543D8D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17BB36DD" w14:textId="77777777"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0434790E" w14:textId="77777777"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C14CD79" w14:textId="77777777"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751B8E6B" w14:textId="77777777" w:rsidR="00E12803" w:rsidRPr="00E12803" w:rsidRDefault="00E12803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3D339BA1" w14:textId="77777777" w:rsidR="00B468D4" w:rsidRPr="00E12803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14:paraId="7FE63398" w14:textId="77777777" w:rsidR="00B468D4" w:rsidRPr="00E12803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B468D4" w:rsidRPr="00E12803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8A065" w14:textId="77777777" w:rsidR="00E2625C" w:rsidRDefault="00E2625C">
      <w:r>
        <w:separator/>
      </w:r>
    </w:p>
  </w:endnote>
  <w:endnote w:type="continuationSeparator" w:id="0">
    <w:p w14:paraId="07EB9D37" w14:textId="77777777" w:rsidR="00E2625C" w:rsidRDefault="00E2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40CC4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AA99EB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29468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1D7F26">
      <w:rPr>
        <w:noProof/>
        <w:sz w:val="20"/>
      </w:rPr>
      <w:t>2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1D7F26">
      <w:rPr>
        <w:noProof/>
        <w:sz w:val="20"/>
      </w:rPr>
      <w:t>3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AA576" w14:textId="77777777" w:rsidR="00E2625C" w:rsidRDefault="00E2625C">
      <w:r>
        <w:separator/>
      </w:r>
    </w:p>
  </w:footnote>
  <w:footnote w:type="continuationSeparator" w:id="0">
    <w:p w14:paraId="5BB8BBD6" w14:textId="77777777" w:rsidR="00E2625C" w:rsidRDefault="00E26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F345F" w14:textId="77777777" w:rsidR="00B468D4" w:rsidRPr="00B42548" w:rsidRDefault="00E12803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WalkingInfo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03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D5C69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7F26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0A01"/>
    <w:rsid w:val="00382D26"/>
    <w:rsid w:val="003910B3"/>
    <w:rsid w:val="003A25C3"/>
    <w:rsid w:val="003B10A4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5B4F"/>
    <w:rsid w:val="00520EF0"/>
    <w:rsid w:val="00536681"/>
    <w:rsid w:val="00543D8D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29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68C9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59FE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4A28"/>
    <w:rsid w:val="00DF0CB1"/>
    <w:rsid w:val="00E11BB0"/>
    <w:rsid w:val="00E12803"/>
    <w:rsid w:val="00E2625C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07EE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497"/>
    <w:rsid w:val="00FC1914"/>
    <w:rsid w:val="00FC58BC"/>
    <w:rsid w:val="00FD2F6A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F59C6E"/>
  <w15:chartTrackingRefBased/>
  <w15:docId w15:val="{F22CE928-C282-4DF0-9DF0-B53657B2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20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Goncalves, Isadora - Dell Team</dc:creator>
  <cp:keywords/>
  <dc:description/>
  <cp:lastModifiedBy>Goncalves, Isadora - Dell Team</cp:lastModifiedBy>
  <cp:revision>4</cp:revision>
  <cp:lastPrinted>2003-10-06T11:49:00Z</cp:lastPrinted>
  <dcterms:created xsi:type="dcterms:W3CDTF">2017-10-11T00:56:00Z</dcterms:created>
  <dcterms:modified xsi:type="dcterms:W3CDTF">2017-10-24T18:39:00Z</dcterms:modified>
</cp:coreProperties>
</file>