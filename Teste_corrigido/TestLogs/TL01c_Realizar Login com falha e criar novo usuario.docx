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EB29A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C05C78" w:rsidP="00EB29A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TL</w:t>
            </w:r>
            <w:r w:rsidR="00EB29AA">
              <w:rPr>
                <w:lang w:val="pt-BR"/>
              </w:rPr>
              <w:t>01</w:t>
            </w:r>
            <w:r w:rsidR="00FA4E9D">
              <w:rPr>
                <w:lang w:val="pt-BR"/>
              </w:rPr>
              <w:t>c</w:t>
            </w:r>
            <w:r w:rsidR="0094523B" w:rsidRPr="0094523B">
              <w:rPr>
                <w:lang w:val="pt-BR"/>
              </w:rPr>
              <w:t xml:space="preserve"> - </w:t>
            </w:r>
            <w:r w:rsidR="00FA4E9D" w:rsidRPr="00D67D10">
              <w:rPr>
                <w:lang w:val="pt-BR"/>
              </w:rPr>
              <w:t xml:space="preserve">Realizar </w:t>
            </w:r>
            <w:proofErr w:type="spellStart"/>
            <w:r w:rsidR="00FA4E9D" w:rsidRPr="00D67D10">
              <w:rPr>
                <w:lang w:val="pt-BR"/>
              </w:rPr>
              <w:t>login</w:t>
            </w:r>
            <w:proofErr w:type="spellEnd"/>
            <w:r w:rsidR="00FA4E9D" w:rsidRPr="00D67D10">
              <w:rPr>
                <w:lang w:val="pt-BR"/>
              </w:rPr>
              <w:t xml:space="preserve"> com Falha</w:t>
            </w:r>
            <w:r w:rsidR="00FA4E9D">
              <w:rPr>
                <w:lang w:val="pt-BR"/>
              </w:rPr>
              <w:t xml:space="preserve"> e criar novo usuário</w:t>
            </w:r>
          </w:p>
        </w:tc>
      </w:tr>
      <w:tr w:rsidR="00A30AD6" w:rsidTr="009452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30AD6" w:rsidRPr="00E303EF" w:rsidRDefault="00EB29AA" w:rsidP="00EB29A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lang w:val="pt-BR"/>
              </w:rPr>
              <w:t>UC01</w:t>
            </w:r>
            <w:r w:rsidR="0094523B" w:rsidRPr="0094523B">
              <w:rPr>
                <w:rFonts w:ascii="Arial" w:hAnsi="Arial" w:cs="Arial"/>
                <w:lang w:val="pt-BR"/>
              </w:rPr>
              <w:t xml:space="preserve"> –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bookmarkStart w:id="0" w:name="_GoBack"/>
            <w:bookmarkEnd w:id="0"/>
            <w:proofErr w:type="spellStart"/>
            <w:r w:rsidR="0094523B" w:rsidRPr="0094523B">
              <w:rPr>
                <w:rFonts w:ascii="Arial" w:hAnsi="Arial" w:cs="Arial"/>
                <w:lang w:val="pt-BR"/>
              </w:rPr>
              <w:t>login</w:t>
            </w:r>
            <w:proofErr w:type="spellEnd"/>
            <w:r w:rsidR="0094523B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 w:rsidRPr="00EB29A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 teste valida se a tela de </w:t>
            </w: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está funcionando e se o usuário é autenticado corretamente</w:t>
            </w:r>
          </w:p>
        </w:tc>
      </w:tr>
      <w:tr w:rsidR="00E303EF" w:rsidRPr="00EB29A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 w:rsidRPr="0094523B">
              <w:rPr>
                <w:rFonts w:ascii="Arial" w:hAnsi="Arial" w:cs="Arial"/>
                <w:lang w:val="pt-BR"/>
              </w:rPr>
              <w:t xml:space="preserve">A integração com o </w:t>
            </w:r>
            <w:proofErr w:type="spellStart"/>
            <w:r w:rsidRPr="0094523B">
              <w:rPr>
                <w:rFonts w:ascii="Arial" w:hAnsi="Arial" w:cs="Arial"/>
                <w:lang w:val="pt-BR"/>
              </w:rPr>
              <w:t>Firebase</w:t>
            </w:r>
            <w:proofErr w:type="spellEnd"/>
            <w:r w:rsidRPr="0094523B">
              <w:rPr>
                <w:rFonts w:ascii="Arial" w:hAnsi="Arial" w:cs="Arial"/>
                <w:lang w:val="pt-BR"/>
              </w:rPr>
              <w:t xml:space="preserve"> está funcionando. O endereço do site do sistema está acessível</w:t>
            </w:r>
          </w:p>
        </w:tc>
      </w:tr>
      <w:tr w:rsidR="00E303EF" w:rsidRPr="00EB29A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>
            <w:pPr>
              <w:pStyle w:val="bp"/>
              <w:rPr>
                <w:color w:val="0000FF"/>
                <w:sz w:val="24"/>
                <w:szCs w:val="24"/>
                <w:lang w:val="pt-BR"/>
              </w:rPr>
            </w:pPr>
            <w:r w:rsidRPr="0094523B">
              <w:rPr>
                <w:rFonts w:ascii="Arial" w:hAnsi="Arial" w:cs="Arial"/>
                <w:lang w:val="pt-BR"/>
              </w:rPr>
              <w:t>O usuário é autenticado no sistema corretamente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C05C7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C05C78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RPr="00C05C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94523B" w:rsidRDefault="0094523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Acessar a &lt;</w:t>
            </w:r>
            <w:proofErr w:type="spellStart"/>
            <w:r w:rsidRPr="0094523B">
              <w:rPr>
                <w:sz w:val="24"/>
                <w:lang w:val="pt-BR"/>
              </w:rPr>
              <w:t>url</w:t>
            </w:r>
            <w:proofErr w:type="spellEnd"/>
            <w:proofErr w:type="gramStart"/>
            <w:r w:rsidRPr="0094523B">
              <w:rPr>
                <w:sz w:val="24"/>
                <w:lang w:val="pt-BR"/>
              </w:rPr>
              <w:t>&gt;  do</w:t>
            </w:r>
            <w:proofErr w:type="gramEnd"/>
            <w:r w:rsidRPr="0094523B">
              <w:rPr>
                <w:sz w:val="24"/>
                <w:lang w:val="pt-BR"/>
              </w:rPr>
              <w:t xml:space="preserve"> Sistema 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site carrega corretamente e os campos de </w:t>
            </w:r>
            <w:proofErr w:type="spellStart"/>
            <w:r>
              <w:rPr>
                <w:sz w:val="24"/>
                <w:lang w:val="pt-BR"/>
              </w:rPr>
              <w:t>login</w:t>
            </w:r>
            <w:proofErr w:type="spellEnd"/>
            <w:r>
              <w:rPr>
                <w:sz w:val="24"/>
                <w:lang w:val="pt-BR"/>
              </w:rPr>
              <w:t xml:space="preserve"> estão presentes</w:t>
            </w:r>
          </w:p>
        </w:tc>
        <w:tc>
          <w:tcPr>
            <w:tcW w:w="714" w:type="dxa"/>
          </w:tcPr>
          <w:p w:rsidR="00DF1585" w:rsidRPr="0094523B" w:rsidRDefault="00C05C78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D67D10" w:rsidP="00D67D1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Digitar um </w:t>
            </w:r>
            <w:proofErr w:type="spellStart"/>
            <w:r>
              <w:rPr>
                <w:sz w:val="24"/>
                <w:lang w:val="pt-BR"/>
              </w:rPr>
              <w:t>email</w:t>
            </w:r>
            <w:proofErr w:type="spellEnd"/>
            <w:r>
              <w:rPr>
                <w:sz w:val="24"/>
                <w:lang w:val="pt-BR"/>
              </w:rPr>
              <w:t xml:space="preserve"> de usuário que não tenha sido criado anteriormente </w:t>
            </w:r>
            <w:r w:rsidR="0094523B">
              <w:rPr>
                <w:sz w:val="24"/>
                <w:lang w:val="pt-BR"/>
              </w:rPr>
              <w:t xml:space="preserve">no campo de usuário 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é preenchido</w:t>
            </w:r>
          </w:p>
        </w:tc>
        <w:tc>
          <w:tcPr>
            <w:tcW w:w="714" w:type="dxa"/>
          </w:tcPr>
          <w:p w:rsidR="00DF1585" w:rsidRPr="0094523B" w:rsidRDefault="00C05C78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4523B" w:rsidT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94523B" w:rsidP="00FA4E9D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Digitar </w:t>
            </w:r>
            <w:r w:rsidR="00D67D10">
              <w:rPr>
                <w:sz w:val="24"/>
                <w:lang w:val="pt-BR"/>
              </w:rPr>
              <w:t xml:space="preserve">uma senha </w:t>
            </w:r>
            <w:r>
              <w:rPr>
                <w:sz w:val="24"/>
                <w:lang w:val="pt-BR"/>
              </w:rPr>
              <w:t>no campo senha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é preenchido</w:t>
            </w:r>
          </w:p>
        </w:tc>
        <w:tc>
          <w:tcPr>
            <w:tcW w:w="714" w:type="dxa"/>
          </w:tcPr>
          <w:p w:rsidR="00DF1585" w:rsidRPr="0094523B" w:rsidRDefault="00C05C78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94523B" w:rsidRDefault="00DF1585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94523B" w:rsidRPr="00C05C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4523B" w:rsidRPr="0094523B" w:rsidRDefault="0094523B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4523B" w:rsidRDefault="0094523B" w:rsidP="00D67D1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Clique em </w:t>
            </w:r>
            <w:proofErr w:type="spellStart"/>
            <w:r w:rsidR="00D67D10">
              <w:rPr>
                <w:sz w:val="24"/>
                <w:lang w:val="pt-BR"/>
              </w:rPr>
              <w:t>Login</w:t>
            </w:r>
            <w:proofErr w:type="spellEnd"/>
          </w:p>
        </w:tc>
        <w:tc>
          <w:tcPr>
            <w:tcW w:w="5596" w:type="dxa"/>
          </w:tcPr>
          <w:p w:rsidR="0094523B" w:rsidRDefault="00D67D10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usuário não é autenticado</w:t>
            </w:r>
            <w:r w:rsidR="0094523B">
              <w:rPr>
                <w:sz w:val="24"/>
                <w:lang w:val="pt-BR"/>
              </w:rPr>
              <w:t xml:space="preserve"> </w:t>
            </w:r>
          </w:p>
        </w:tc>
        <w:tc>
          <w:tcPr>
            <w:tcW w:w="714" w:type="dxa"/>
          </w:tcPr>
          <w:p w:rsidR="0094523B" w:rsidRPr="0094523B" w:rsidRDefault="00C05C78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94523B" w:rsidRPr="0094523B" w:rsidRDefault="0094523B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A4E9D" w:rsidRPr="00C05C7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A4E9D" w:rsidRPr="0094523B" w:rsidRDefault="00FA4E9D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A4E9D" w:rsidRDefault="00FA4E9D" w:rsidP="00D67D1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Clique em </w:t>
            </w:r>
            <w:proofErr w:type="spellStart"/>
            <w:r>
              <w:rPr>
                <w:sz w:val="24"/>
                <w:lang w:val="pt-BR"/>
              </w:rPr>
              <w:t>Create</w:t>
            </w:r>
            <w:proofErr w:type="spellEnd"/>
          </w:p>
        </w:tc>
        <w:tc>
          <w:tcPr>
            <w:tcW w:w="5596" w:type="dxa"/>
          </w:tcPr>
          <w:p w:rsidR="00FA4E9D" w:rsidRDefault="00FA4E9D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usuário é criado e </w:t>
            </w:r>
            <w:proofErr w:type="spellStart"/>
            <w:r>
              <w:rPr>
                <w:sz w:val="24"/>
                <w:lang w:val="pt-BR"/>
              </w:rPr>
              <w:t>autênticado</w:t>
            </w:r>
            <w:proofErr w:type="spellEnd"/>
          </w:p>
        </w:tc>
        <w:tc>
          <w:tcPr>
            <w:tcW w:w="714" w:type="dxa"/>
          </w:tcPr>
          <w:p w:rsidR="00FA4E9D" w:rsidRPr="0094523B" w:rsidRDefault="00C05C78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714" w:type="dxa"/>
          </w:tcPr>
          <w:p w:rsidR="00FA4E9D" w:rsidRPr="0094523B" w:rsidRDefault="00FA4E9D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A30AD6" w:rsidRPr="0094523B" w:rsidRDefault="00A30AD6" w:rsidP="00374830">
      <w:pPr>
        <w:pStyle w:val="bp"/>
        <w:spacing w:before="0" w:after="0"/>
        <w:rPr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color w:val="0000FF"/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lang w:val="pt-BR"/>
        </w:rPr>
        <w:sectPr w:rsidR="00A37650" w:rsidRPr="0094523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94523B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300"/>
        <w:gridCol w:w="2522"/>
        <w:gridCol w:w="2032"/>
        <w:gridCol w:w="2032"/>
        <w:gridCol w:w="2032"/>
        <w:gridCol w:w="2032"/>
      </w:tblGrid>
      <w:tr w:rsidR="00780A9A" w:rsidRPr="003F7E88" w:rsidTr="00C05C7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 w:rsidTr="00C05C78"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:rsidRPr="00EB29AA" w:rsidTr="00C05C78">
        <w:tc>
          <w:tcPr>
            <w:tcW w:w="2300" w:type="dxa"/>
            <w:tcBorders>
              <w:top w:val="single" w:sz="4" w:space="0" w:color="auto"/>
            </w:tcBorders>
            <w:shd w:val="clear" w:color="auto" w:fill="E0E0E0"/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&lt;</w:t>
            </w:r>
            <w:proofErr w:type="spellStart"/>
            <w:proofErr w:type="gramStart"/>
            <w:r w:rsidRPr="0094523B">
              <w:rPr>
                <w:sz w:val="24"/>
                <w:lang w:val="pt-BR"/>
              </w:rPr>
              <w:t>url</w:t>
            </w:r>
            <w:proofErr w:type="spellEnd"/>
            <w:proofErr w:type="gramEnd"/>
            <w:r w:rsidRPr="0094523B">
              <w:rPr>
                <w:sz w:val="24"/>
                <w:lang w:val="pt-BR"/>
              </w:rPr>
              <w:t>&gt;</w:t>
            </w:r>
          </w:p>
        </w:tc>
        <w:tc>
          <w:tcPr>
            <w:tcW w:w="2522" w:type="dxa"/>
            <w:tcBorders>
              <w:top w:val="single" w:sz="4" w:space="0" w:color="auto"/>
            </w:tcBorders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https://walkinginfo-6d263.firebaseapp.com/</w:t>
            </w:r>
          </w:p>
        </w:tc>
        <w:tc>
          <w:tcPr>
            <w:tcW w:w="2032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780A9A" w:rsidRPr="00EB29AA" w:rsidTr="00C05C78">
        <w:tc>
          <w:tcPr>
            <w:tcW w:w="2300" w:type="dxa"/>
            <w:shd w:val="clear" w:color="auto" w:fill="E0E0E0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522" w:type="dxa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032" w:type="dxa"/>
          </w:tcPr>
          <w:p w:rsidR="00780A9A" w:rsidRPr="00C05C7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32" w:type="dxa"/>
          </w:tcPr>
          <w:p w:rsidR="00780A9A" w:rsidRPr="00C05C7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32" w:type="dxa"/>
          </w:tcPr>
          <w:p w:rsidR="00780A9A" w:rsidRPr="00C05C7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32" w:type="dxa"/>
          </w:tcPr>
          <w:p w:rsidR="00780A9A" w:rsidRPr="00C05C7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93214E" w:rsidRPr="00EB29AA" w:rsidTr="00C05C78">
        <w:tc>
          <w:tcPr>
            <w:tcW w:w="2300" w:type="dxa"/>
            <w:shd w:val="clear" w:color="auto" w:fill="E0E0E0"/>
          </w:tcPr>
          <w:p w:rsidR="0093214E" w:rsidRPr="0094523B" w:rsidRDefault="0093214E" w:rsidP="00C074E2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522" w:type="dxa"/>
          </w:tcPr>
          <w:p w:rsidR="0093214E" w:rsidRPr="0094523B" w:rsidRDefault="0093214E" w:rsidP="0094523B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032" w:type="dxa"/>
          </w:tcPr>
          <w:p w:rsidR="0093214E" w:rsidRPr="00C05C78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32" w:type="dxa"/>
          </w:tcPr>
          <w:p w:rsidR="0093214E" w:rsidRPr="00C05C7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32" w:type="dxa"/>
          </w:tcPr>
          <w:p w:rsidR="0093214E" w:rsidRPr="00C05C7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32" w:type="dxa"/>
          </w:tcPr>
          <w:p w:rsidR="0093214E" w:rsidRPr="00C05C7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</w:tbl>
    <w:p w:rsidR="00780A9A" w:rsidRDefault="00C05C78" w:rsidP="00780A9A">
      <w:pPr>
        <w:pStyle w:val="bp"/>
        <w:spacing w:before="0" w:after="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4F5AD49" wp14:editId="06D92627">
            <wp:extent cx="8229600" cy="699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78" w:rsidRPr="00C05C78" w:rsidRDefault="00C05C78" w:rsidP="00780A9A">
      <w:pPr>
        <w:pStyle w:val="bp"/>
        <w:spacing w:before="0" w:after="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D706FF0" wp14:editId="6402FE18">
            <wp:extent cx="509587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1B" w:rsidRPr="00C05C78" w:rsidRDefault="0004651B" w:rsidP="00374830">
      <w:pPr>
        <w:pStyle w:val="bp"/>
        <w:spacing w:before="0" w:after="0"/>
        <w:rPr>
          <w:lang w:val="pt-BR"/>
        </w:rPr>
      </w:pPr>
    </w:p>
    <w:sectPr w:rsidR="0004651B" w:rsidRPr="00C05C78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783" w:rsidRDefault="00DA0783">
      <w:r>
        <w:separator/>
      </w:r>
    </w:p>
  </w:endnote>
  <w:endnote w:type="continuationSeparator" w:id="0">
    <w:p w:rsidR="00DA0783" w:rsidRDefault="00DA0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B29AA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EB29A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783" w:rsidRDefault="00DA0783">
      <w:r>
        <w:separator/>
      </w:r>
    </w:p>
  </w:footnote>
  <w:footnote w:type="continuationSeparator" w:id="0">
    <w:p w:rsidR="00DA0783" w:rsidRDefault="00DA0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C05C78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</w:t>
          </w:r>
          <w:r w:rsidR="00C05C78">
            <w:t>LOG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Pr="00D67D10" w:rsidRDefault="00C05C78" w:rsidP="00B71A35">
          <w:pPr>
            <w:rPr>
              <w:lang w:val="pt-BR"/>
            </w:rPr>
          </w:pPr>
          <w:r>
            <w:rPr>
              <w:lang w:val="pt-BR"/>
            </w:rPr>
            <w:t>TL</w:t>
          </w:r>
          <w:r w:rsidR="00C53F64" w:rsidRPr="00D67D10">
            <w:rPr>
              <w:lang w:val="pt-BR"/>
            </w:rPr>
            <w:t>0</w:t>
          </w:r>
          <w:r w:rsidR="00EB29AA">
            <w:rPr>
              <w:lang w:val="pt-BR"/>
            </w:rPr>
            <w:t>1</w:t>
          </w:r>
          <w:r w:rsidR="00FA4E9D">
            <w:rPr>
              <w:lang w:val="pt-BR"/>
            </w:rPr>
            <w:t>c</w:t>
          </w:r>
          <w:r w:rsidR="0094523B" w:rsidRPr="00D67D10">
            <w:rPr>
              <w:lang w:val="pt-BR"/>
            </w:rPr>
            <w:t xml:space="preserve"> - Realizar </w:t>
          </w:r>
          <w:proofErr w:type="spellStart"/>
          <w:r w:rsidR="0094523B" w:rsidRPr="00D67D10">
            <w:rPr>
              <w:lang w:val="pt-BR"/>
            </w:rPr>
            <w:t>login</w:t>
          </w:r>
          <w:proofErr w:type="spellEnd"/>
          <w:r w:rsidR="00D67D10" w:rsidRPr="00D67D10">
            <w:rPr>
              <w:lang w:val="pt-BR"/>
            </w:rPr>
            <w:t xml:space="preserve"> com Falha</w:t>
          </w:r>
          <w:r w:rsidR="00FA4E9D">
            <w:rPr>
              <w:lang w:val="pt-BR"/>
            </w:rPr>
            <w:t xml:space="preserve"> e criar novo usuário</w:t>
          </w:r>
        </w:p>
      </w:tc>
      <w:tc>
        <w:tcPr>
          <w:tcW w:w="3179" w:type="dxa"/>
        </w:tcPr>
        <w:p w:rsidR="00A37650" w:rsidRDefault="0094523B" w:rsidP="0094523B">
          <w:r w:rsidRPr="00D67D10">
            <w:rPr>
              <w:lang w:val="pt-BR"/>
            </w:rPr>
            <w:t xml:space="preserve">  </w:t>
          </w:r>
          <w:r>
            <w:t>Date:  05/10/2017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3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D790D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57C6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8F3DC9"/>
    <w:rsid w:val="00913D07"/>
    <w:rsid w:val="00915018"/>
    <w:rsid w:val="0093214E"/>
    <w:rsid w:val="009322A3"/>
    <w:rsid w:val="0093488F"/>
    <w:rsid w:val="0094523B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C78"/>
    <w:rsid w:val="00C05D0A"/>
    <w:rsid w:val="00C070A0"/>
    <w:rsid w:val="00C07137"/>
    <w:rsid w:val="00C074E2"/>
    <w:rsid w:val="00C229AB"/>
    <w:rsid w:val="00C32112"/>
    <w:rsid w:val="00C34B6E"/>
    <w:rsid w:val="00C4752B"/>
    <w:rsid w:val="00C53F64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67D10"/>
    <w:rsid w:val="00D71228"/>
    <w:rsid w:val="00D74923"/>
    <w:rsid w:val="00D92087"/>
    <w:rsid w:val="00D94615"/>
    <w:rsid w:val="00DA0783"/>
    <w:rsid w:val="00DA4ABE"/>
    <w:rsid w:val="00DA4AC5"/>
    <w:rsid w:val="00DA503D"/>
    <w:rsid w:val="00DB3DA8"/>
    <w:rsid w:val="00DF0CB1"/>
    <w:rsid w:val="00DF1585"/>
    <w:rsid w:val="00E11BB0"/>
    <w:rsid w:val="00E27D88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9AA"/>
    <w:rsid w:val="00EB45AC"/>
    <w:rsid w:val="00ED1B99"/>
    <w:rsid w:val="00EE05CC"/>
    <w:rsid w:val="00EF0DE2"/>
    <w:rsid w:val="00EF2C19"/>
    <w:rsid w:val="00F01165"/>
    <w:rsid w:val="00F120E7"/>
    <w:rsid w:val="00F30EEB"/>
    <w:rsid w:val="00F45076"/>
    <w:rsid w:val="00F909B2"/>
    <w:rsid w:val="00FA4E9D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810267-1CD6-4A1B-BCF6-26FA6E41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ra_goncalves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</TotalTime>
  <Pages>2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Goncalves, Isadora - Dell Team</dc:creator>
  <cp:keywords/>
  <dc:description/>
  <cp:lastModifiedBy>ISADORA CATERINA K. GONCALVES</cp:lastModifiedBy>
  <cp:revision>3</cp:revision>
  <cp:lastPrinted>2003-10-06T11:49:00Z</cp:lastPrinted>
  <dcterms:created xsi:type="dcterms:W3CDTF">2017-10-24T19:08:00Z</dcterms:created>
  <dcterms:modified xsi:type="dcterms:W3CDTF">2017-11-01T00:03:00Z</dcterms:modified>
</cp:coreProperties>
</file>