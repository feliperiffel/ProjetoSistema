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9E0EB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741AA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TL</w:t>
            </w:r>
            <w:r w:rsidR="002F75D1" w:rsidRPr="002F75D1">
              <w:rPr>
                <w:rFonts w:ascii="Arial" w:hAnsi="Arial" w:cs="Arial"/>
                <w:lang w:val="pt-BR"/>
              </w:rPr>
              <w:t>01</w:t>
            </w:r>
            <w:r w:rsidR="009E0EBF">
              <w:rPr>
                <w:rFonts w:ascii="Arial" w:hAnsi="Arial" w:cs="Arial"/>
                <w:lang w:val="pt-BR"/>
              </w:rPr>
              <w:t>0</w:t>
            </w:r>
            <w:r w:rsidR="002F75D1" w:rsidRPr="002F75D1">
              <w:rPr>
                <w:rFonts w:ascii="Arial" w:hAnsi="Arial" w:cs="Arial"/>
                <w:lang w:val="pt-BR"/>
              </w:rPr>
              <w:t xml:space="preserve"> – Visualizar Mapa na tela</w:t>
            </w:r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94523B" w:rsidP="002F75D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94523B">
              <w:rPr>
                <w:rFonts w:ascii="Arial" w:hAnsi="Arial" w:cs="Arial"/>
                <w:lang w:val="pt-BR"/>
              </w:rPr>
              <w:t>UC0</w:t>
            </w:r>
            <w:r w:rsidR="002F75D1">
              <w:rPr>
                <w:rFonts w:ascii="Arial" w:hAnsi="Arial" w:cs="Arial"/>
                <w:lang w:val="pt-BR"/>
              </w:rPr>
              <w:t>1</w:t>
            </w:r>
            <w:r w:rsidR="009E0EBF">
              <w:rPr>
                <w:rFonts w:ascii="Arial" w:hAnsi="Arial" w:cs="Arial"/>
                <w:lang w:val="pt-BR"/>
              </w:rPr>
              <w:t>0</w:t>
            </w:r>
            <w:bookmarkStart w:id="0" w:name="_GoBack"/>
            <w:bookmarkEnd w:id="0"/>
            <w:r w:rsidRPr="0094523B">
              <w:rPr>
                <w:rFonts w:ascii="Arial" w:hAnsi="Arial" w:cs="Arial"/>
                <w:lang w:val="pt-BR"/>
              </w:rPr>
              <w:t xml:space="preserve"> – </w:t>
            </w:r>
            <w:proofErr w:type="spellStart"/>
            <w:r w:rsidR="002F75D1">
              <w:rPr>
                <w:rFonts w:ascii="Arial" w:hAnsi="Arial" w:cs="Arial"/>
              </w:rPr>
              <w:t>Visualizar</w:t>
            </w:r>
            <w:proofErr w:type="spellEnd"/>
            <w:r w:rsidR="002F75D1">
              <w:rPr>
                <w:rFonts w:ascii="Arial" w:hAnsi="Arial" w:cs="Arial"/>
              </w:rPr>
              <w:t xml:space="preserve"> </w:t>
            </w:r>
            <w:proofErr w:type="spellStart"/>
            <w:r w:rsidR="002F75D1">
              <w:rPr>
                <w:rFonts w:ascii="Arial" w:hAnsi="Arial" w:cs="Arial"/>
              </w:rPr>
              <w:t>Mapa</w:t>
            </w:r>
            <w:proofErr w:type="spellEnd"/>
          </w:p>
        </w:tc>
      </w:tr>
      <w:tr w:rsidR="00E303EF" w:rsidRPr="009E0EB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2F75D1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teste valida se </w:t>
            </w:r>
            <w:r w:rsidR="002F75D1">
              <w:rPr>
                <w:rFonts w:ascii="Arial" w:hAnsi="Arial" w:cs="Arial"/>
                <w:lang w:val="pt-BR"/>
              </w:rPr>
              <w:t>o mapa está sendo mostrado na tela corretamente</w:t>
            </w:r>
          </w:p>
        </w:tc>
      </w:tr>
      <w:tr w:rsidR="00E303EF" w:rsidRP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2F75D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foi realizado</w:t>
            </w:r>
          </w:p>
        </w:tc>
      </w:tr>
      <w:tr w:rsidR="00E303EF" w:rsidRP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E303EF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741AA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741AA1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741AA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2F75D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Identificar que o mapa é carregado na tela</w:t>
            </w:r>
          </w:p>
        </w:tc>
        <w:tc>
          <w:tcPr>
            <w:tcW w:w="5596" w:type="dxa"/>
          </w:tcPr>
          <w:p w:rsidR="00DF1585" w:rsidRPr="0094523B" w:rsidRDefault="002F75D1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mapa aparece na tela</w:t>
            </w:r>
          </w:p>
        </w:tc>
        <w:tc>
          <w:tcPr>
            <w:tcW w:w="714" w:type="dxa"/>
          </w:tcPr>
          <w:p w:rsidR="00DF1585" w:rsidRPr="0094523B" w:rsidRDefault="00741AA1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741AA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2F75D1" w:rsidP="0094523B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Clique e arraste o botão esquerdo do mouse em uma área do mapa</w:t>
            </w:r>
            <w:r w:rsidR="0094523B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DF1585" w:rsidRPr="0094523B" w:rsidRDefault="002F75D1" w:rsidP="0093488F">
            <w:pPr>
              <w:pStyle w:val="bp"/>
              <w:rPr>
                <w:sz w:val="24"/>
                <w:lang w:val="pt-BR"/>
              </w:rPr>
            </w:pPr>
            <w:proofErr w:type="gramStart"/>
            <w:r>
              <w:rPr>
                <w:sz w:val="24"/>
                <w:lang w:val="pt-BR"/>
              </w:rPr>
              <w:t>o</w:t>
            </w:r>
            <w:proofErr w:type="gramEnd"/>
            <w:r>
              <w:rPr>
                <w:sz w:val="24"/>
                <w:lang w:val="pt-BR"/>
              </w:rPr>
              <w:t xml:space="preserve"> mapa se move na direção em que o mouse foi arrastado, mostrando áreas não visíveis anteriormente</w:t>
            </w:r>
          </w:p>
        </w:tc>
        <w:tc>
          <w:tcPr>
            <w:tcW w:w="714" w:type="dxa"/>
          </w:tcPr>
          <w:p w:rsidR="00DF1585" w:rsidRPr="0094523B" w:rsidRDefault="00741AA1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741AA1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2F75D1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Gire o botão scroll do mouse para cima com o pointer do mouse na área do mapa</w:t>
            </w:r>
          </w:p>
        </w:tc>
        <w:tc>
          <w:tcPr>
            <w:tcW w:w="5596" w:type="dxa"/>
          </w:tcPr>
          <w:p w:rsidR="00DF1585" w:rsidRPr="0094523B" w:rsidRDefault="002F75D1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imagem do mapa é aproximada (zoom in) mostrando detalhes das ruas não visíveis antes</w:t>
            </w:r>
          </w:p>
        </w:tc>
        <w:tc>
          <w:tcPr>
            <w:tcW w:w="714" w:type="dxa"/>
          </w:tcPr>
          <w:p w:rsidR="00DF1585" w:rsidRPr="0094523B" w:rsidRDefault="00741AA1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4523B" w:rsidRPr="00741AA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4523B" w:rsidRPr="0094523B" w:rsidRDefault="0094523B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4523B" w:rsidRDefault="002F75D1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Gire o botão </w:t>
            </w:r>
            <w:proofErr w:type="spellStart"/>
            <w:r>
              <w:rPr>
                <w:sz w:val="24"/>
                <w:lang w:val="pt-BR"/>
              </w:rPr>
              <w:t>scrooll</w:t>
            </w:r>
            <w:proofErr w:type="spellEnd"/>
            <w:r>
              <w:rPr>
                <w:sz w:val="24"/>
                <w:lang w:val="pt-BR"/>
              </w:rPr>
              <w:t xml:space="preserve"> do mouse para baixo com o pointer do mouse na </w:t>
            </w:r>
            <w:proofErr w:type="spellStart"/>
            <w:r>
              <w:rPr>
                <w:sz w:val="24"/>
                <w:lang w:val="pt-BR"/>
              </w:rPr>
              <w:t>áres</w:t>
            </w:r>
            <w:proofErr w:type="spellEnd"/>
            <w:r>
              <w:rPr>
                <w:sz w:val="24"/>
                <w:lang w:val="pt-BR"/>
              </w:rPr>
              <w:t xml:space="preserve"> do mapa</w:t>
            </w:r>
          </w:p>
        </w:tc>
        <w:tc>
          <w:tcPr>
            <w:tcW w:w="5596" w:type="dxa"/>
          </w:tcPr>
          <w:p w:rsidR="0094523B" w:rsidRDefault="002F75D1" w:rsidP="002F75D1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imagem do mapa é afastada (zoom out) mostrando mais áreas do mapa e diminuindo as ruas.</w:t>
            </w:r>
          </w:p>
        </w:tc>
        <w:tc>
          <w:tcPr>
            <w:tcW w:w="714" w:type="dxa"/>
          </w:tcPr>
          <w:p w:rsidR="0094523B" w:rsidRPr="0094523B" w:rsidRDefault="00741AA1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94523B" w:rsidRPr="0094523B" w:rsidRDefault="0094523B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403"/>
        <w:gridCol w:w="1911"/>
        <w:gridCol w:w="2159"/>
        <w:gridCol w:w="2159"/>
        <w:gridCol w:w="2159"/>
        <w:gridCol w:w="2159"/>
      </w:tblGrid>
      <w:tr w:rsidR="00780A9A" w:rsidRPr="003F7E88" w:rsidTr="00741AA1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:rsidTr="00741AA1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Tr="00741AA1">
        <w:tc>
          <w:tcPr>
            <w:tcW w:w="2403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11" w:type="dxa"/>
            <w:tcBorders>
              <w:top w:val="single" w:sz="4" w:space="0" w:color="auto"/>
            </w:tcBorders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59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59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59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59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 w:rsidTr="00741AA1">
        <w:tc>
          <w:tcPr>
            <w:tcW w:w="2403" w:type="dxa"/>
            <w:shd w:val="clear" w:color="auto" w:fill="E0E0E0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11" w:type="dxa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59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 w:rsidTr="00741AA1">
        <w:tc>
          <w:tcPr>
            <w:tcW w:w="2403" w:type="dxa"/>
            <w:shd w:val="clear" w:color="auto" w:fill="E0E0E0"/>
          </w:tcPr>
          <w:p w:rsidR="0093214E" w:rsidRPr="0094523B" w:rsidRDefault="0093214E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11" w:type="dxa"/>
          </w:tcPr>
          <w:p w:rsidR="0093214E" w:rsidRPr="0094523B" w:rsidRDefault="0093214E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59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  <w:tr w:rsidR="00741AA1" w:rsidTr="00741AA1">
        <w:tc>
          <w:tcPr>
            <w:tcW w:w="2403" w:type="dxa"/>
            <w:shd w:val="clear" w:color="auto" w:fill="E0E0E0"/>
          </w:tcPr>
          <w:p w:rsidR="00741AA1" w:rsidRPr="0094523B" w:rsidRDefault="00741AA1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11" w:type="dxa"/>
          </w:tcPr>
          <w:p w:rsidR="00741AA1" w:rsidRPr="0094523B" w:rsidRDefault="00741AA1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59" w:type="dxa"/>
          </w:tcPr>
          <w:p w:rsidR="00741AA1" w:rsidRDefault="00741AA1" w:rsidP="00C074E2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741AA1" w:rsidRDefault="00741AA1" w:rsidP="004F4FB4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741AA1" w:rsidRDefault="00741AA1" w:rsidP="004F4FB4">
            <w:pPr>
              <w:pStyle w:val="bp"/>
              <w:spacing w:before="0" w:after="0"/>
            </w:pPr>
          </w:p>
        </w:tc>
        <w:tc>
          <w:tcPr>
            <w:tcW w:w="2159" w:type="dxa"/>
          </w:tcPr>
          <w:p w:rsidR="00741AA1" w:rsidRDefault="00741AA1" w:rsidP="004F4FB4">
            <w:pPr>
              <w:pStyle w:val="bp"/>
              <w:spacing w:before="0" w:after="0"/>
            </w:pPr>
          </w:p>
        </w:tc>
      </w:tr>
    </w:tbl>
    <w:p w:rsidR="00741AA1" w:rsidRDefault="00741AA1" w:rsidP="00780A9A">
      <w:pPr>
        <w:pStyle w:val="bp"/>
        <w:spacing w:before="0" w:after="0"/>
      </w:pPr>
    </w:p>
    <w:p w:rsidR="00741AA1" w:rsidRDefault="00741AA1" w:rsidP="00780A9A">
      <w:pPr>
        <w:pStyle w:val="bp"/>
        <w:spacing w:before="0" w:after="0"/>
      </w:pPr>
      <w:r>
        <w:t xml:space="preserve">Evidences: </w:t>
      </w:r>
    </w:p>
    <w:p w:rsidR="00780A9A" w:rsidRDefault="00741AA1" w:rsidP="00780A9A">
      <w:pPr>
        <w:pStyle w:val="bp"/>
        <w:spacing w:before="0" w:after="0"/>
      </w:pPr>
      <w:r>
        <w:rPr>
          <w:noProof/>
          <w:lang w:val="pt-BR" w:eastAsia="pt-BR"/>
        </w:rPr>
        <w:drawing>
          <wp:inline distT="0" distB="0" distL="0" distR="0" wp14:anchorId="182B592E" wp14:editId="055239DA">
            <wp:extent cx="8229600" cy="360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A1" w:rsidRDefault="00741AA1" w:rsidP="00780A9A">
      <w:pPr>
        <w:pStyle w:val="bp"/>
        <w:spacing w:before="0" w:after="0"/>
      </w:pPr>
      <w:r>
        <w:rPr>
          <w:noProof/>
          <w:lang w:val="pt-BR" w:eastAsia="pt-BR"/>
        </w:rPr>
        <w:lastRenderedPageBreak/>
        <w:drawing>
          <wp:inline distT="0" distB="0" distL="0" distR="0" wp14:anchorId="6EC1A205" wp14:editId="11860E04">
            <wp:extent cx="8229600" cy="350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4A6" w:rsidRDefault="000F34A6">
      <w:r>
        <w:separator/>
      </w:r>
    </w:p>
  </w:endnote>
  <w:endnote w:type="continuationSeparator" w:id="0">
    <w:p w:rsidR="000F34A6" w:rsidRDefault="000F3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0EBF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E0EBF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4A6" w:rsidRDefault="000F34A6">
      <w:r>
        <w:separator/>
      </w:r>
    </w:p>
  </w:footnote>
  <w:footnote w:type="continuationSeparator" w:id="0">
    <w:p w:rsidR="000F34A6" w:rsidRDefault="000F34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741AA1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</w:t>
          </w:r>
          <w:r w:rsidR="00741AA1">
            <w:t>Log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2F75D1" w:rsidRDefault="00741AA1" w:rsidP="002F75D1">
          <w:pPr>
            <w:rPr>
              <w:lang w:val="pt-BR"/>
            </w:rPr>
          </w:pPr>
          <w:r>
            <w:rPr>
              <w:lang w:val="pt-BR"/>
            </w:rPr>
            <w:t>TL</w:t>
          </w:r>
          <w:r w:rsidR="002F75D1" w:rsidRPr="002F75D1">
            <w:rPr>
              <w:lang w:val="pt-BR"/>
            </w:rPr>
            <w:t>01</w:t>
          </w:r>
          <w:r w:rsidR="009E0EBF">
            <w:rPr>
              <w:lang w:val="pt-BR"/>
            </w:rPr>
            <w:t>0</w:t>
          </w:r>
          <w:r w:rsidR="0094523B" w:rsidRPr="002F75D1">
            <w:rPr>
              <w:lang w:val="pt-BR"/>
            </w:rPr>
            <w:t xml:space="preserve"> </w:t>
          </w:r>
          <w:r w:rsidR="002F75D1" w:rsidRPr="002F75D1">
            <w:rPr>
              <w:lang w:val="pt-BR"/>
            </w:rPr>
            <w:t>–</w:t>
          </w:r>
          <w:r w:rsidR="0094523B" w:rsidRPr="002F75D1">
            <w:rPr>
              <w:lang w:val="pt-BR"/>
            </w:rPr>
            <w:t xml:space="preserve"> </w:t>
          </w:r>
          <w:r w:rsidR="002F75D1" w:rsidRPr="002F75D1">
            <w:rPr>
              <w:lang w:val="pt-BR"/>
            </w:rPr>
            <w:t>Visualizar Mapa na tela</w:t>
          </w:r>
        </w:p>
      </w:tc>
      <w:tc>
        <w:tcPr>
          <w:tcW w:w="3179" w:type="dxa"/>
        </w:tcPr>
        <w:p w:rsidR="00A37650" w:rsidRDefault="0094523B" w:rsidP="0094523B">
          <w:r w:rsidRPr="002F75D1">
            <w:rPr>
              <w:lang w:val="pt-BR"/>
            </w:rPr>
            <w:t xml:space="preserve">  </w:t>
          </w:r>
          <w:r>
            <w:t>Date:  05/10/2017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34A6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75D1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1AA1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523B"/>
    <w:rsid w:val="00971AE1"/>
    <w:rsid w:val="00981DE1"/>
    <w:rsid w:val="00983E57"/>
    <w:rsid w:val="009C06FE"/>
    <w:rsid w:val="009C4C9A"/>
    <w:rsid w:val="009D1046"/>
    <w:rsid w:val="009E0EBF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3F64"/>
    <w:rsid w:val="00C87E36"/>
    <w:rsid w:val="00C94212"/>
    <w:rsid w:val="00CC47D2"/>
    <w:rsid w:val="00CC74EE"/>
    <w:rsid w:val="00CD6734"/>
    <w:rsid w:val="00D010AF"/>
    <w:rsid w:val="00D24817"/>
    <w:rsid w:val="00D31506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0</TotalTime>
  <Pages>3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ISADORA CATERINA K. GONCALVES</cp:lastModifiedBy>
  <cp:revision>3</cp:revision>
  <cp:lastPrinted>2003-10-06T11:49:00Z</cp:lastPrinted>
  <dcterms:created xsi:type="dcterms:W3CDTF">2017-10-24T19:01:00Z</dcterms:created>
  <dcterms:modified xsi:type="dcterms:W3CDTF">2017-10-31T23:59:00Z</dcterms:modified>
</cp:coreProperties>
</file>